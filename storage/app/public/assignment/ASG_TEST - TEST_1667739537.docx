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5"/>
        <w:gridCol w:w="3730"/>
      </w:tblGrid>
      <w:tr w:rsidR="001D7E91" w14:paraId="53BCEDF3" w14:textId="77777777" w:rsidTr="001D7E91">
        <w:trPr>
          <w:cantSplit/>
          <w:trHeight w:val="408"/>
          <w:jc w:val="center"/>
        </w:trPr>
        <w:tc>
          <w:tcPr>
            <w:tcW w:w="648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AE81C" w14:textId="77777777" w:rsidR="001D7E91" w:rsidRDefault="00FD50B5" w:rsidP="00901DD4">
            <w:pPr>
              <w:rPr>
                <w:rFonts w:ascii="Arial" w:hAnsi="Arial" w:cs="Arial"/>
                <w:b/>
                <w:i/>
                <w:sz w:val="32"/>
              </w:rPr>
            </w:pPr>
            <w:r w:rsidRPr="001733ED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>
              <w:rPr>
                <w:rFonts w:ascii="Arial" w:hAnsi="Arial" w:cs="Arial"/>
                <w:b/>
                <w:sz w:val="32"/>
                <w:lang w:val="en-ID"/>
              </w:rPr>
              <w:t xml:space="preserve"> </w:t>
            </w:r>
            <w:r w:rsidRPr="001733ED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73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2D72BED" w14:textId="77777777" w:rsidR="001D7E91" w:rsidRDefault="009A276A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3F08A8C2" wp14:editId="4A3EE10F">
                  <wp:extent cx="1600277" cy="11679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nu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77" cy="1167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E91" w14:paraId="6FBB1CD5" w14:textId="77777777" w:rsidTr="001D7E91">
        <w:trPr>
          <w:cantSplit/>
          <w:trHeight w:val="474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16EBA" w14:textId="77777777" w:rsidR="00FD50B5" w:rsidRPr="009677AD" w:rsidRDefault="00FD50B5" w:rsidP="00FD50B5">
            <w:pPr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CPEN6098 | CPEN6108 | CPEN6109</w:t>
            </w:r>
          </w:p>
          <w:p w14:paraId="5C019B2D" w14:textId="77777777" w:rsidR="001D7E91" w:rsidRDefault="00FD50B5" w:rsidP="00FD50B5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Computer Networks</w:t>
            </w:r>
          </w:p>
        </w:tc>
        <w:tc>
          <w:tcPr>
            <w:tcW w:w="373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4AB03BC" w14:textId="77777777" w:rsidR="001D7E91" w:rsidRDefault="001D7E91">
            <w:pPr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1D7E91" w14:paraId="4E45A44A" w14:textId="77777777" w:rsidTr="001D7E91">
        <w:trPr>
          <w:cantSplit/>
          <w:trHeight w:val="690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E19E7" w14:textId="77777777" w:rsidR="001D7E91" w:rsidRDefault="00FD50B5" w:rsidP="00901DD4">
            <w:pPr>
              <w:pStyle w:val="Header"/>
              <w:tabs>
                <w:tab w:val="left" w:pos="720"/>
              </w:tabs>
              <w:rPr>
                <w:rFonts w:ascii="Tahoma" w:hAnsi="Tahoma" w:cs="Tahoma"/>
                <w:bCs/>
                <w:sz w:val="18"/>
              </w:rPr>
            </w:pPr>
            <w:r w:rsidRPr="00A31CA2">
              <w:rPr>
                <w:rFonts w:ascii="Arial" w:hAnsi="Arial" w:cs="Arial"/>
                <w:b/>
              </w:rPr>
              <w:t>Computer Engineering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7449CF0" w14:textId="77777777" w:rsidR="001D7E91" w:rsidRPr="00571A92" w:rsidRDefault="00CC430F" w:rsidP="005F3535">
            <w:pPr>
              <w:jc w:val="right"/>
              <w:rPr>
                <w:rFonts w:ascii="Arial" w:hAnsi="Arial" w:cs="Arial"/>
              </w:rPr>
            </w:pPr>
            <w:r w:rsidRPr="00571A92">
              <w:rPr>
                <w:rFonts w:ascii="Arial" w:hAnsi="Arial" w:cs="Arial"/>
                <w:b/>
                <w:sz w:val="20"/>
              </w:rPr>
              <w:t>O1-CPEN6098-</w:t>
            </w:r>
            <w:r w:rsidR="005F3535" w:rsidRPr="00571A92">
              <w:rPr>
                <w:rFonts w:ascii="Arial" w:hAnsi="Arial" w:cs="Arial"/>
                <w:b/>
                <w:sz w:val="20"/>
              </w:rPr>
              <w:t>H</w:t>
            </w:r>
            <w:r w:rsidRPr="00571A92">
              <w:rPr>
                <w:rFonts w:ascii="Arial" w:hAnsi="Arial" w:cs="Arial"/>
                <w:b/>
                <w:sz w:val="20"/>
              </w:rPr>
              <w:t>P01</w:t>
            </w:r>
          </w:p>
        </w:tc>
      </w:tr>
      <w:tr w:rsidR="001D7E91" w14:paraId="482F4EFC" w14:textId="77777777" w:rsidTr="001D7E91">
        <w:trPr>
          <w:trHeight w:val="513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0BC8372" w14:textId="4270561A" w:rsidR="001D7E91" w:rsidRDefault="00FD50B5" w:rsidP="00514A3E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1733ED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1733ED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1C5AA9">
              <w:rPr>
                <w:rFonts w:ascii="Arial" w:hAnsi="Arial" w:cs="Arial"/>
                <w:i/>
                <w:sz w:val="18"/>
                <w:szCs w:val="18"/>
              </w:rPr>
              <w:t>Even</w:t>
            </w:r>
            <w:bookmarkStart w:id="0" w:name="_GoBack"/>
            <w:bookmarkEnd w:id="0"/>
            <w:r w:rsidR="00B87080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1733ED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1733ED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1733ED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505E6D">
              <w:rPr>
                <w:rFonts w:ascii="Arial" w:hAnsi="Arial" w:cs="Arial"/>
                <w:i/>
                <w:sz w:val="18"/>
                <w:szCs w:val="18"/>
                <w:lang w:val="en-ID"/>
              </w:rPr>
              <w:t>201</w:t>
            </w:r>
            <w:r w:rsidR="00B87080">
              <w:rPr>
                <w:rFonts w:ascii="Arial" w:hAnsi="Arial" w:cs="Arial"/>
                <w:i/>
                <w:sz w:val="18"/>
                <w:szCs w:val="18"/>
                <w:lang w:val="en-ID"/>
              </w:rPr>
              <w:t>9</w:t>
            </w:r>
            <w:r w:rsidRPr="001733ED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505E6D">
              <w:rPr>
                <w:rFonts w:ascii="Arial" w:hAnsi="Arial" w:cs="Arial"/>
                <w:i/>
                <w:sz w:val="18"/>
                <w:szCs w:val="18"/>
                <w:lang w:val="en-ID"/>
              </w:rPr>
              <w:t>20</w:t>
            </w:r>
            <w:r w:rsidR="00B87080">
              <w:rPr>
                <w:rFonts w:ascii="Arial" w:hAnsi="Arial" w:cs="Arial"/>
                <w:i/>
                <w:sz w:val="18"/>
                <w:szCs w:val="18"/>
                <w:lang w:val="en-ID"/>
              </w:rPr>
              <w:t>20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B0BA114" w14:textId="77777777" w:rsidR="001D7E91" w:rsidRDefault="00FD50B5" w:rsidP="00901DD4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</w:rPr>
            </w:pPr>
            <w:r w:rsidRPr="001733ED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1733ED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59F607C4" w14:textId="77777777" w:rsidR="001D7E91" w:rsidRDefault="001D7E91" w:rsidP="001D7E91">
      <w:pPr>
        <w:rPr>
          <w:lang w:val="id-ID"/>
        </w:rPr>
      </w:pPr>
    </w:p>
    <w:p w14:paraId="4E94CB76" w14:textId="77777777" w:rsidR="003463CF" w:rsidRPr="00CD59CC" w:rsidRDefault="003463CF" w:rsidP="003463CF">
      <w:r w:rsidRPr="00876A58">
        <w:rPr>
          <w:lang w:val="id-ID"/>
        </w:rPr>
        <w:tab/>
      </w:r>
    </w:p>
    <w:p w14:paraId="3D4E3EDD" w14:textId="77777777" w:rsidR="005869D9" w:rsidRPr="00F96EDA" w:rsidRDefault="005869D9" w:rsidP="005869D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Learning Outcomes</w:t>
      </w:r>
    </w:p>
    <w:p w14:paraId="7DCE8BAF" w14:textId="77777777" w:rsidR="008D479A" w:rsidRDefault="008D479A" w:rsidP="008D479A">
      <w:pPr>
        <w:numPr>
          <w:ilvl w:val="0"/>
          <w:numId w:val="1"/>
        </w:numPr>
        <w:jc w:val="both"/>
      </w:pPr>
      <w:r>
        <w:t>Describe basic structures of network</w:t>
      </w:r>
    </w:p>
    <w:p w14:paraId="77D1ABE3" w14:textId="77777777" w:rsidR="00B34A0D" w:rsidRPr="00FE64CE" w:rsidRDefault="008D479A" w:rsidP="008D479A">
      <w:pPr>
        <w:numPr>
          <w:ilvl w:val="0"/>
          <w:numId w:val="1"/>
        </w:numPr>
        <w:jc w:val="both"/>
        <w:rPr>
          <w:lang w:val="sv-SE"/>
        </w:rPr>
      </w:pPr>
      <w:r>
        <w:t>Explain basic concepts of network</w:t>
      </w:r>
    </w:p>
    <w:p w14:paraId="41BC1249" w14:textId="77777777" w:rsidR="005869D9" w:rsidRPr="00F96EDA" w:rsidRDefault="005869D9" w:rsidP="005869D9">
      <w:pPr>
        <w:pStyle w:val="Heading2"/>
      </w:pPr>
      <w:r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14:paraId="671646DF" w14:textId="77777777" w:rsidR="00811F63" w:rsidRPr="008D3390" w:rsidRDefault="00C97956" w:rsidP="005F3535">
      <w:pPr>
        <w:numPr>
          <w:ilvl w:val="0"/>
          <w:numId w:val="1"/>
        </w:numPr>
        <w:jc w:val="both"/>
      </w:pPr>
      <w:r>
        <w:rPr>
          <w:lang w:val="id-ID"/>
        </w:rPr>
        <w:t>Session</w:t>
      </w:r>
      <w:r w:rsidR="003463CF">
        <w:t xml:space="preserve"> 0</w:t>
      </w:r>
      <w:r w:rsidR="005F3535">
        <w:t>4</w:t>
      </w:r>
      <w:r w:rsidR="003463CF">
        <w:t xml:space="preserve"> - </w:t>
      </w:r>
      <w:r w:rsidR="005F3535" w:rsidRPr="005F3535">
        <w:t>Routing Techniques</w:t>
      </w:r>
    </w:p>
    <w:p w14:paraId="5CA9B65F" w14:textId="77777777" w:rsidR="005869D9" w:rsidRPr="00F96EDA" w:rsidRDefault="005869D9" w:rsidP="005869D9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Sub Topics</w:t>
      </w:r>
    </w:p>
    <w:p w14:paraId="75C640C9" w14:textId="77777777" w:rsidR="005F3535" w:rsidRDefault="005F3535" w:rsidP="005F3535">
      <w:pPr>
        <w:numPr>
          <w:ilvl w:val="0"/>
          <w:numId w:val="1"/>
        </w:numPr>
        <w:jc w:val="both"/>
      </w:pPr>
      <w:r>
        <w:t>Routing Concepts</w:t>
      </w:r>
    </w:p>
    <w:p w14:paraId="51B05CE6" w14:textId="77777777" w:rsidR="005F3535" w:rsidRDefault="005F3535" w:rsidP="005F3535">
      <w:pPr>
        <w:numPr>
          <w:ilvl w:val="0"/>
          <w:numId w:val="1"/>
        </w:numPr>
        <w:jc w:val="both"/>
      </w:pPr>
      <w:r>
        <w:t>Static Routing Basic</w:t>
      </w:r>
    </w:p>
    <w:p w14:paraId="75E8C363" w14:textId="77777777" w:rsidR="003463CF" w:rsidRPr="005F3535" w:rsidRDefault="005F3535" w:rsidP="005F3535">
      <w:pPr>
        <w:numPr>
          <w:ilvl w:val="0"/>
          <w:numId w:val="1"/>
        </w:numPr>
        <w:jc w:val="both"/>
        <w:rPr>
          <w:lang w:val="id-ID"/>
        </w:rPr>
      </w:pPr>
      <w:r>
        <w:t>Static Routing Advanced</w:t>
      </w:r>
    </w:p>
    <w:p w14:paraId="7D9C9304" w14:textId="77777777" w:rsidR="005F3535" w:rsidRDefault="005F3535" w:rsidP="005F3535">
      <w:pPr>
        <w:ind w:left="360"/>
        <w:jc w:val="both"/>
        <w:rPr>
          <w:lang w:val="id-ID"/>
        </w:rPr>
      </w:pPr>
    </w:p>
    <w:p w14:paraId="7AC0E993" w14:textId="77777777" w:rsidR="005F3535" w:rsidRDefault="005F3535" w:rsidP="003463CF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55CDA69C" w14:textId="77777777" w:rsidR="003463CF" w:rsidRPr="00876A58" w:rsidRDefault="003463CF" w:rsidP="003463CF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4D7D9267" w14:textId="77777777" w:rsidR="003463CF" w:rsidRPr="00876A58" w:rsidRDefault="003463CF" w:rsidP="003463CF">
      <w:pPr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14:paraId="65664A30" w14:textId="77777777" w:rsidR="007F7852" w:rsidRDefault="007F7852" w:rsidP="009A083E">
      <w:pPr>
        <w:pStyle w:val="Header"/>
        <w:spacing w:line="360" w:lineRule="auto"/>
        <w:jc w:val="both"/>
        <w:rPr>
          <w:b/>
        </w:rPr>
      </w:pPr>
    </w:p>
    <w:p w14:paraId="20390C4D" w14:textId="77777777" w:rsidR="009A083E" w:rsidRPr="007F7852" w:rsidRDefault="009A083E" w:rsidP="009A083E">
      <w:pPr>
        <w:pStyle w:val="Header"/>
        <w:spacing w:line="360" w:lineRule="auto"/>
        <w:jc w:val="both"/>
        <w:rPr>
          <w:b/>
        </w:rPr>
      </w:pPr>
      <w:r>
        <w:rPr>
          <w:b/>
          <w:lang w:val="id-ID"/>
        </w:rPr>
        <w:t>Experiment Activity 1</w:t>
      </w:r>
      <w:r w:rsidR="007F7852">
        <w:rPr>
          <w:b/>
        </w:rPr>
        <w:t xml:space="preserve"> (Static Routing</w:t>
      </w:r>
      <w:r w:rsidR="00E95E43">
        <w:rPr>
          <w:b/>
        </w:rPr>
        <w:t xml:space="preserve"> Basic</w:t>
      </w:r>
      <w:r w:rsidR="007F7852">
        <w:rPr>
          <w:b/>
        </w:rPr>
        <w:t>)</w:t>
      </w:r>
    </w:p>
    <w:p w14:paraId="479998EC" w14:textId="77777777" w:rsidR="009A083E" w:rsidRPr="00231CC4" w:rsidRDefault="009A083E" w:rsidP="009A083E">
      <w:pPr>
        <w:pStyle w:val="Header"/>
        <w:numPr>
          <w:ilvl w:val="0"/>
          <w:numId w:val="7"/>
        </w:numPr>
        <w:tabs>
          <w:tab w:val="clear" w:pos="4680"/>
          <w:tab w:val="clear" w:pos="9360"/>
        </w:tabs>
        <w:spacing w:line="360" w:lineRule="auto"/>
        <w:jc w:val="both"/>
        <w:rPr>
          <w:lang w:val="sv-SE"/>
        </w:rPr>
      </w:pPr>
      <w:r>
        <w:rPr>
          <w:lang w:val="id-ID"/>
        </w:rPr>
        <w:t xml:space="preserve">Create two networks as </w:t>
      </w:r>
      <w:r>
        <w:t>the</w:t>
      </w:r>
      <w:r>
        <w:rPr>
          <w:lang w:val="id-ID"/>
        </w:rPr>
        <w:t xml:space="preserve"> picture below </w:t>
      </w:r>
      <w:r w:rsidRPr="00231CC4">
        <w:rPr>
          <w:lang w:val="sv-SE"/>
        </w:rPr>
        <w:t>(</w:t>
      </w:r>
      <w:r>
        <w:rPr>
          <w:lang w:val="id-ID"/>
        </w:rPr>
        <w:t>can use simulation in P</w:t>
      </w:r>
      <w:r w:rsidRPr="00231CC4">
        <w:rPr>
          <w:lang w:val="sv-SE"/>
        </w:rPr>
        <w:t>acket Tracer)</w:t>
      </w:r>
    </w:p>
    <w:p w14:paraId="6A8C835A" w14:textId="77777777" w:rsidR="009A083E" w:rsidRPr="00AB22EF" w:rsidRDefault="009A083E" w:rsidP="00AB22EF">
      <w:pPr>
        <w:pStyle w:val="Header"/>
        <w:spacing w:line="360" w:lineRule="auto"/>
        <w:ind w:left="426"/>
        <w:jc w:val="both"/>
        <w:rPr>
          <w:b/>
        </w:rPr>
      </w:pPr>
      <w:r w:rsidRPr="00231CC4">
        <w:rPr>
          <w:b/>
          <w:noProof/>
          <w:lang w:eastAsia="en-US"/>
        </w:rPr>
        <w:drawing>
          <wp:inline distT="0" distB="0" distL="0" distR="0" wp14:anchorId="694CDA55" wp14:editId="4460DF92">
            <wp:extent cx="2915094" cy="2234241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0446" t="28187" r="29435" b="30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094" cy="2234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9809EF" w14:textId="77777777" w:rsidR="009A083E" w:rsidRPr="00231CC4" w:rsidRDefault="009A083E" w:rsidP="009A083E">
      <w:pPr>
        <w:spacing w:line="360" w:lineRule="auto"/>
        <w:ind w:left="360"/>
        <w:jc w:val="both"/>
        <w:rPr>
          <w:b/>
          <w:bCs/>
        </w:rPr>
      </w:pPr>
      <w:r>
        <w:rPr>
          <w:b/>
          <w:bCs/>
          <w:lang w:val="id-ID"/>
        </w:rPr>
        <w:lastRenderedPageBreak/>
        <w:t>Network Information</w:t>
      </w:r>
      <w:r w:rsidRPr="00231CC4">
        <w:rPr>
          <w:b/>
          <w:bCs/>
        </w:rPr>
        <w:t>:</w:t>
      </w:r>
    </w:p>
    <w:p w14:paraId="02C1E16E" w14:textId="77777777" w:rsidR="009A083E" w:rsidRPr="00231CC4" w:rsidRDefault="009A083E" w:rsidP="009A083E">
      <w:pPr>
        <w:spacing w:line="360" w:lineRule="auto"/>
        <w:ind w:left="360"/>
        <w:jc w:val="both"/>
        <w:rPr>
          <w:b/>
          <w:bCs/>
        </w:rPr>
      </w:pPr>
      <w:r w:rsidRPr="00231CC4">
        <w:rPr>
          <w:b/>
          <w:bCs/>
        </w:rPr>
        <w:t>PC:</w:t>
      </w:r>
    </w:p>
    <w:p w14:paraId="62F1F700" w14:textId="77777777" w:rsidR="009A083E" w:rsidRPr="00231CC4" w:rsidRDefault="009A083E" w:rsidP="009A083E">
      <w:pPr>
        <w:numPr>
          <w:ilvl w:val="0"/>
          <w:numId w:val="5"/>
        </w:numPr>
        <w:tabs>
          <w:tab w:val="clear" w:pos="720"/>
        </w:tabs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231CC4">
        <w:rPr>
          <w:bCs/>
        </w:rPr>
        <w:t>IP PC0 : 192.168.1.2/24</w:t>
      </w:r>
    </w:p>
    <w:p w14:paraId="779DA420" w14:textId="77777777" w:rsidR="009A083E" w:rsidRPr="00231CC4" w:rsidRDefault="009A083E" w:rsidP="009A083E">
      <w:pPr>
        <w:numPr>
          <w:ilvl w:val="0"/>
          <w:numId w:val="5"/>
        </w:numPr>
        <w:tabs>
          <w:tab w:val="clear" w:pos="720"/>
        </w:tabs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231CC4">
        <w:rPr>
          <w:bCs/>
        </w:rPr>
        <w:t>IP PC1 : 192.168.1.3/24</w:t>
      </w:r>
    </w:p>
    <w:p w14:paraId="75AE4A65" w14:textId="77777777" w:rsidR="009A083E" w:rsidRPr="00231CC4" w:rsidRDefault="009A083E" w:rsidP="009A083E">
      <w:pPr>
        <w:numPr>
          <w:ilvl w:val="0"/>
          <w:numId w:val="5"/>
        </w:numPr>
        <w:tabs>
          <w:tab w:val="clear" w:pos="720"/>
        </w:tabs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231CC4">
        <w:rPr>
          <w:bCs/>
        </w:rPr>
        <w:t>IP PC2 : 192.168.2.2/24</w:t>
      </w:r>
    </w:p>
    <w:p w14:paraId="3A68FEC0" w14:textId="77777777" w:rsidR="009A083E" w:rsidRPr="00231CC4" w:rsidRDefault="009A083E" w:rsidP="009A083E">
      <w:pPr>
        <w:numPr>
          <w:ilvl w:val="0"/>
          <w:numId w:val="5"/>
        </w:numPr>
        <w:tabs>
          <w:tab w:val="clear" w:pos="720"/>
        </w:tabs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231CC4">
        <w:rPr>
          <w:bCs/>
        </w:rPr>
        <w:t>IP PC3 : 192.168.2.3/24</w:t>
      </w:r>
    </w:p>
    <w:p w14:paraId="6901E18A" w14:textId="77777777" w:rsidR="009A083E" w:rsidRPr="00231CC4" w:rsidRDefault="009A083E" w:rsidP="009A083E">
      <w:pPr>
        <w:spacing w:line="360" w:lineRule="auto"/>
        <w:ind w:left="360"/>
        <w:jc w:val="both"/>
        <w:rPr>
          <w:b/>
          <w:bCs/>
        </w:rPr>
      </w:pPr>
      <w:r w:rsidRPr="00231CC4">
        <w:rPr>
          <w:b/>
          <w:bCs/>
        </w:rPr>
        <w:t>RouterA</w:t>
      </w:r>
    </w:p>
    <w:p w14:paraId="08366A84" w14:textId="77777777" w:rsidR="009A083E" w:rsidRPr="00231CC4" w:rsidRDefault="009A083E" w:rsidP="009A083E">
      <w:pPr>
        <w:numPr>
          <w:ilvl w:val="0"/>
          <w:numId w:val="6"/>
        </w:numPr>
        <w:tabs>
          <w:tab w:val="clear" w:pos="720"/>
        </w:tabs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231CC4">
        <w:rPr>
          <w:bCs/>
        </w:rPr>
        <w:t>IP FastEthernet 0/0 : 192.168.1.1/24</w:t>
      </w:r>
    </w:p>
    <w:p w14:paraId="2AA0F557" w14:textId="77777777" w:rsidR="009A083E" w:rsidRPr="00231CC4" w:rsidRDefault="009A083E" w:rsidP="009A083E">
      <w:pPr>
        <w:numPr>
          <w:ilvl w:val="0"/>
          <w:numId w:val="6"/>
        </w:numPr>
        <w:tabs>
          <w:tab w:val="clear" w:pos="720"/>
        </w:tabs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231CC4">
        <w:rPr>
          <w:bCs/>
        </w:rPr>
        <w:t>IP FastEthernet 1/0 : 192.168.2.1/24</w:t>
      </w:r>
    </w:p>
    <w:p w14:paraId="7BF0C499" w14:textId="77777777" w:rsidR="009A083E" w:rsidRPr="00231CC4" w:rsidRDefault="009A083E" w:rsidP="009A083E">
      <w:pPr>
        <w:numPr>
          <w:ilvl w:val="0"/>
          <w:numId w:val="6"/>
        </w:numPr>
        <w:tabs>
          <w:tab w:val="clear" w:pos="720"/>
        </w:tabs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231CC4">
        <w:rPr>
          <w:bCs/>
        </w:rPr>
        <w:t>IP Serial 2/0 : 192.168.3.1/24</w:t>
      </w:r>
    </w:p>
    <w:p w14:paraId="5EB3120C" w14:textId="77777777" w:rsidR="009A083E" w:rsidRPr="00231CC4" w:rsidRDefault="009A083E" w:rsidP="009A083E">
      <w:pPr>
        <w:autoSpaceDE w:val="0"/>
        <w:autoSpaceDN w:val="0"/>
        <w:adjustRightInd w:val="0"/>
        <w:spacing w:line="360" w:lineRule="auto"/>
        <w:ind w:left="1080"/>
        <w:jc w:val="both"/>
        <w:rPr>
          <w:bCs/>
        </w:rPr>
      </w:pPr>
    </w:p>
    <w:p w14:paraId="16C848ED" w14:textId="77777777" w:rsidR="009A083E" w:rsidRPr="00231CC4" w:rsidRDefault="009A083E" w:rsidP="009A083E">
      <w:pPr>
        <w:pStyle w:val="ListParagraph"/>
        <w:numPr>
          <w:ilvl w:val="0"/>
          <w:numId w:val="7"/>
        </w:numPr>
        <w:spacing w:line="360" w:lineRule="auto"/>
        <w:jc w:val="both"/>
        <w:rPr>
          <w:bCs/>
        </w:rPr>
      </w:pPr>
      <w:r>
        <w:rPr>
          <w:lang w:val="id-ID"/>
        </w:rPr>
        <w:t xml:space="preserve">Settings the PC Router with </w:t>
      </w:r>
      <w:r>
        <w:t>the following steps</w:t>
      </w:r>
      <w:r>
        <w:rPr>
          <w:lang w:val="id-ID"/>
        </w:rPr>
        <w:t>:</w:t>
      </w:r>
    </w:p>
    <w:p w14:paraId="1CA27B86" w14:textId="77777777" w:rsidR="009A083E" w:rsidRPr="00231CC4" w:rsidRDefault="009A083E" w:rsidP="009A083E">
      <w:pPr>
        <w:pStyle w:val="Header"/>
        <w:numPr>
          <w:ilvl w:val="1"/>
          <w:numId w:val="6"/>
        </w:numPr>
        <w:tabs>
          <w:tab w:val="clear" w:pos="1440"/>
          <w:tab w:val="clear" w:pos="4680"/>
          <w:tab w:val="clear" w:pos="9360"/>
        </w:tabs>
        <w:spacing w:line="360" w:lineRule="auto"/>
        <w:ind w:left="720"/>
        <w:jc w:val="both"/>
        <w:rPr>
          <w:bCs/>
        </w:rPr>
      </w:pPr>
      <w:r>
        <w:rPr>
          <w:bCs/>
          <w:lang w:val="id-ID"/>
        </w:rPr>
        <w:t>Input</w:t>
      </w:r>
      <w:r w:rsidRPr="00231CC4">
        <w:rPr>
          <w:bCs/>
        </w:rPr>
        <w:t xml:space="preserve"> </w:t>
      </w:r>
    </w:p>
    <w:p w14:paraId="20698BD6" w14:textId="77777777" w:rsidR="009A083E" w:rsidRPr="00231CC4" w:rsidRDefault="009A083E" w:rsidP="009A083E">
      <w:pPr>
        <w:pStyle w:val="Header"/>
        <w:tabs>
          <w:tab w:val="clear" w:pos="4680"/>
          <w:tab w:val="clear" w:pos="9360"/>
        </w:tabs>
        <w:spacing w:line="360" w:lineRule="auto"/>
        <w:ind w:left="720"/>
        <w:jc w:val="both"/>
        <w:rPr>
          <w:b/>
          <w:bCs/>
        </w:rPr>
      </w:pPr>
      <w:r w:rsidRPr="00231CC4">
        <w:rPr>
          <w:b/>
          <w:bCs/>
        </w:rPr>
        <w:t>Username : prk</w:t>
      </w:r>
    </w:p>
    <w:p w14:paraId="0C266783" w14:textId="77777777" w:rsidR="009A083E" w:rsidRPr="00231CC4" w:rsidRDefault="009A083E" w:rsidP="009A083E">
      <w:pPr>
        <w:pStyle w:val="Header"/>
        <w:tabs>
          <w:tab w:val="clear" w:pos="4680"/>
          <w:tab w:val="clear" w:pos="9360"/>
        </w:tabs>
        <w:spacing w:line="360" w:lineRule="auto"/>
        <w:ind w:left="720"/>
        <w:jc w:val="both"/>
        <w:rPr>
          <w:b/>
          <w:bCs/>
        </w:rPr>
      </w:pPr>
      <w:r w:rsidRPr="00231CC4">
        <w:rPr>
          <w:b/>
          <w:bCs/>
        </w:rPr>
        <w:t>Password : prk</w:t>
      </w:r>
    </w:p>
    <w:p w14:paraId="385DCD1B" w14:textId="77777777" w:rsidR="009A083E" w:rsidRPr="00231CC4" w:rsidRDefault="009A083E" w:rsidP="009A083E">
      <w:pPr>
        <w:pStyle w:val="Header"/>
        <w:numPr>
          <w:ilvl w:val="1"/>
          <w:numId w:val="6"/>
        </w:numPr>
        <w:tabs>
          <w:tab w:val="clear" w:pos="1440"/>
          <w:tab w:val="clear" w:pos="4680"/>
          <w:tab w:val="clear" w:pos="9360"/>
        </w:tabs>
        <w:spacing w:line="360" w:lineRule="auto"/>
        <w:ind w:left="720"/>
        <w:jc w:val="both"/>
        <w:rPr>
          <w:bCs/>
          <w:lang w:val="fi-FI"/>
        </w:rPr>
      </w:pPr>
      <w:r>
        <w:rPr>
          <w:bCs/>
          <w:lang w:val="id-ID"/>
        </w:rPr>
        <w:t>Input the command</w:t>
      </w:r>
      <w:r w:rsidRPr="00231CC4">
        <w:rPr>
          <w:bCs/>
          <w:lang w:val="fi-FI"/>
        </w:rPr>
        <w:t xml:space="preserve"> “</w:t>
      </w:r>
      <w:r w:rsidRPr="00231CC4">
        <w:rPr>
          <w:b/>
          <w:bCs/>
          <w:lang w:val="fi-FI"/>
        </w:rPr>
        <w:t>telnet localhost 2601</w:t>
      </w:r>
      <w:r w:rsidRPr="00231CC4">
        <w:rPr>
          <w:bCs/>
          <w:lang w:val="fi-FI"/>
        </w:rPr>
        <w:t>”</w:t>
      </w:r>
    </w:p>
    <w:p w14:paraId="01924759" w14:textId="77777777" w:rsidR="009A083E" w:rsidRPr="00231CC4" w:rsidRDefault="009A083E" w:rsidP="009A083E">
      <w:pPr>
        <w:pStyle w:val="Header"/>
        <w:numPr>
          <w:ilvl w:val="1"/>
          <w:numId w:val="6"/>
        </w:numPr>
        <w:tabs>
          <w:tab w:val="clear" w:pos="1440"/>
          <w:tab w:val="clear" w:pos="4680"/>
          <w:tab w:val="clear" w:pos="9360"/>
        </w:tabs>
        <w:spacing w:line="360" w:lineRule="auto"/>
        <w:ind w:left="720"/>
        <w:jc w:val="both"/>
        <w:rPr>
          <w:bCs/>
        </w:rPr>
      </w:pPr>
      <w:r>
        <w:rPr>
          <w:bCs/>
          <w:lang w:val="id-ID"/>
        </w:rPr>
        <w:t>Input the password</w:t>
      </w:r>
      <w:r w:rsidRPr="00231CC4">
        <w:rPr>
          <w:bCs/>
        </w:rPr>
        <w:t>: zebra</w:t>
      </w:r>
    </w:p>
    <w:p w14:paraId="63C7E032" w14:textId="77777777" w:rsidR="009A083E" w:rsidRPr="00231CC4" w:rsidRDefault="009A083E" w:rsidP="009A083E">
      <w:pPr>
        <w:pStyle w:val="Header"/>
        <w:numPr>
          <w:ilvl w:val="1"/>
          <w:numId w:val="6"/>
        </w:numPr>
        <w:tabs>
          <w:tab w:val="clear" w:pos="1440"/>
          <w:tab w:val="clear" w:pos="4680"/>
          <w:tab w:val="clear" w:pos="9360"/>
        </w:tabs>
        <w:spacing w:line="360" w:lineRule="auto"/>
        <w:ind w:left="720"/>
        <w:jc w:val="both"/>
        <w:rPr>
          <w:bCs/>
        </w:rPr>
      </w:pPr>
      <w:r>
        <w:rPr>
          <w:bCs/>
          <w:lang w:val="id-ID"/>
        </w:rPr>
        <w:t>Input the syntax</w:t>
      </w:r>
      <w:r w:rsidRPr="00231CC4">
        <w:rPr>
          <w:bCs/>
        </w:rPr>
        <w:t xml:space="preserve"> </w:t>
      </w:r>
    </w:p>
    <w:p w14:paraId="05F0C738" w14:textId="77777777" w:rsidR="009A083E" w:rsidRPr="00231CC4" w:rsidRDefault="009A083E" w:rsidP="009A083E">
      <w:pPr>
        <w:autoSpaceDE w:val="0"/>
        <w:autoSpaceDN w:val="0"/>
        <w:adjustRightInd w:val="0"/>
        <w:spacing w:line="360" w:lineRule="auto"/>
        <w:ind w:left="720"/>
        <w:jc w:val="both"/>
      </w:pPr>
      <w:r w:rsidRPr="00231CC4">
        <w:t>Router&gt;enable</w:t>
      </w:r>
    </w:p>
    <w:p w14:paraId="01176140" w14:textId="77777777" w:rsidR="009A083E" w:rsidRPr="00231CC4" w:rsidRDefault="009A083E" w:rsidP="009A083E">
      <w:pPr>
        <w:autoSpaceDE w:val="0"/>
        <w:autoSpaceDN w:val="0"/>
        <w:adjustRightInd w:val="0"/>
        <w:spacing w:line="360" w:lineRule="auto"/>
        <w:ind w:left="720"/>
        <w:jc w:val="both"/>
      </w:pPr>
      <w:r w:rsidRPr="00231CC4">
        <w:t>Router#configure terminal</w:t>
      </w:r>
    </w:p>
    <w:p w14:paraId="78FA86AC" w14:textId="77777777" w:rsidR="009A083E" w:rsidRPr="00231CC4" w:rsidRDefault="009A083E" w:rsidP="009A083E">
      <w:pPr>
        <w:autoSpaceDE w:val="0"/>
        <w:autoSpaceDN w:val="0"/>
        <w:adjustRightInd w:val="0"/>
        <w:spacing w:line="360" w:lineRule="auto"/>
        <w:ind w:left="720"/>
        <w:jc w:val="both"/>
      </w:pPr>
      <w:r w:rsidRPr="00231CC4">
        <w:t>Router(config)#hostname "bluejack" (</w:t>
      </w:r>
      <w:r w:rsidRPr="00231CC4">
        <w:rPr>
          <w:i/>
        </w:rPr>
        <w:t>optional</w:t>
      </w:r>
      <w:r w:rsidRPr="00231CC4">
        <w:t>)</w:t>
      </w:r>
    </w:p>
    <w:p w14:paraId="3E0D7E0E" w14:textId="77777777" w:rsidR="009A083E" w:rsidRPr="00231CC4" w:rsidRDefault="009A083E" w:rsidP="009A083E">
      <w:pPr>
        <w:autoSpaceDE w:val="0"/>
        <w:autoSpaceDN w:val="0"/>
        <w:adjustRightInd w:val="0"/>
        <w:spacing w:line="360" w:lineRule="auto"/>
        <w:ind w:left="720"/>
        <w:jc w:val="both"/>
      </w:pPr>
      <w:r w:rsidRPr="00231CC4">
        <w:t>bluejack(config)#interface eth0</w:t>
      </w:r>
    </w:p>
    <w:p w14:paraId="26A9B0FC" w14:textId="77777777" w:rsidR="009A083E" w:rsidRPr="00231CC4" w:rsidRDefault="009A083E" w:rsidP="009A083E">
      <w:pPr>
        <w:autoSpaceDE w:val="0"/>
        <w:autoSpaceDN w:val="0"/>
        <w:adjustRightInd w:val="0"/>
        <w:spacing w:line="360" w:lineRule="auto"/>
        <w:ind w:left="720"/>
        <w:jc w:val="both"/>
      </w:pPr>
      <w:r w:rsidRPr="00231CC4">
        <w:t xml:space="preserve">bluejack(config-if)#ip address </w:t>
      </w:r>
      <w:r w:rsidRPr="00231CC4">
        <w:rPr>
          <w:bCs/>
        </w:rPr>
        <w:t>192.168.3.1/24</w:t>
      </w:r>
    </w:p>
    <w:p w14:paraId="56F77B7A" w14:textId="77777777" w:rsidR="009A083E" w:rsidRPr="00231CC4" w:rsidRDefault="009A083E" w:rsidP="009A083E">
      <w:pPr>
        <w:autoSpaceDE w:val="0"/>
        <w:autoSpaceDN w:val="0"/>
        <w:adjustRightInd w:val="0"/>
        <w:spacing w:line="360" w:lineRule="auto"/>
        <w:ind w:left="720"/>
        <w:jc w:val="both"/>
      </w:pPr>
      <w:r w:rsidRPr="00231CC4">
        <w:t>bluejack(config-if)#no shutdown</w:t>
      </w:r>
    </w:p>
    <w:p w14:paraId="6F48DF8B" w14:textId="77777777" w:rsidR="009A083E" w:rsidRPr="00231CC4" w:rsidRDefault="009A083E" w:rsidP="009A083E">
      <w:pPr>
        <w:autoSpaceDE w:val="0"/>
        <w:autoSpaceDN w:val="0"/>
        <w:adjustRightInd w:val="0"/>
        <w:spacing w:line="360" w:lineRule="auto"/>
        <w:ind w:left="720"/>
        <w:jc w:val="both"/>
      </w:pPr>
      <w:r w:rsidRPr="00231CC4">
        <w:t>bluejack(config-if)#exit</w:t>
      </w:r>
    </w:p>
    <w:p w14:paraId="59B4CABC" w14:textId="77777777" w:rsidR="009A083E" w:rsidRPr="00231CC4" w:rsidRDefault="009A083E" w:rsidP="009A083E">
      <w:pPr>
        <w:autoSpaceDE w:val="0"/>
        <w:autoSpaceDN w:val="0"/>
        <w:adjustRightInd w:val="0"/>
        <w:spacing w:line="360" w:lineRule="auto"/>
        <w:ind w:left="720"/>
        <w:jc w:val="both"/>
      </w:pPr>
      <w:r w:rsidRPr="00231CC4">
        <w:t xml:space="preserve">bluejack(config)#interface eth1 </w:t>
      </w:r>
    </w:p>
    <w:p w14:paraId="07D2763A" w14:textId="77777777" w:rsidR="009A083E" w:rsidRPr="00231CC4" w:rsidRDefault="009A083E" w:rsidP="009A083E">
      <w:pPr>
        <w:autoSpaceDE w:val="0"/>
        <w:autoSpaceDN w:val="0"/>
        <w:adjustRightInd w:val="0"/>
        <w:spacing w:line="360" w:lineRule="auto"/>
        <w:ind w:left="720"/>
        <w:jc w:val="both"/>
      </w:pPr>
      <w:r w:rsidRPr="00231CC4">
        <w:t xml:space="preserve">bluejack(config-if)#ip address </w:t>
      </w:r>
      <w:r w:rsidRPr="00231CC4">
        <w:rPr>
          <w:bCs/>
        </w:rPr>
        <w:t>192.168.1.1/24</w:t>
      </w:r>
    </w:p>
    <w:p w14:paraId="300E4013" w14:textId="77777777" w:rsidR="009A083E" w:rsidRPr="00231CC4" w:rsidRDefault="009A083E" w:rsidP="009A083E">
      <w:pPr>
        <w:autoSpaceDE w:val="0"/>
        <w:autoSpaceDN w:val="0"/>
        <w:adjustRightInd w:val="0"/>
        <w:spacing w:line="360" w:lineRule="auto"/>
        <w:ind w:left="720"/>
        <w:jc w:val="both"/>
      </w:pPr>
      <w:r w:rsidRPr="00231CC4">
        <w:t>bluejack(config-if)#no shutdown</w:t>
      </w:r>
    </w:p>
    <w:p w14:paraId="2DBCEACD" w14:textId="77777777" w:rsidR="009A083E" w:rsidRPr="00231CC4" w:rsidRDefault="009A083E" w:rsidP="009A083E">
      <w:pPr>
        <w:autoSpaceDE w:val="0"/>
        <w:autoSpaceDN w:val="0"/>
        <w:adjustRightInd w:val="0"/>
        <w:spacing w:line="360" w:lineRule="auto"/>
        <w:ind w:left="720"/>
        <w:jc w:val="both"/>
      </w:pPr>
      <w:r w:rsidRPr="00231CC4">
        <w:t>bluejack(config-if)#exit</w:t>
      </w:r>
    </w:p>
    <w:p w14:paraId="43888267" w14:textId="77777777" w:rsidR="009A083E" w:rsidRPr="00231CC4" w:rsidRDefault="009A083E" w:rsidP="009A083E">
      <w:pPr>
        <w:autoSpaceDE w:val="0"/>
        <w:autoSpaceDN w:val="0"/>
        <w:adjustRightInd w:val="0"/>
        <w:spacing w:line="360" w:lineRule="auto"/>
        <w:ind w:left="720"/>
        <w:jc w:val="both"/>
      </w:pPr>
      <w:r w:rsidRPr="00231CC4">
        <w:t>bluejack(config)#interface eth2</w:t>
      </w:r>
    </w:p>
    <w:p w14:paraId="66FF91A4" w14:textId="77777777" w:rsidR="009A083E" w:rsidRPr="00231CC4" w:rsidRDefault="009A083E" w:rsidP="009A083E">
      <w:pPr>
        <w:autoSpaceDE w:val="0"/>
        <w:autoSpaceDN w:val="0"/>
        <w:adjustRightInd w:val="0"/>
        <w:spacing w:line="360" w:lineRule="auto"/>
        <w:ind w:left="720"/>
        <w:jc w:val="both"/>
      </w:pPr>
      <w:r w:rsidRPr="00231CC4">
        <w:lastRenderedPageBreak/>
        <w:t xml:space="preserve">bluejack(config-if)#ip address </w:t>
      </w:r>
      <w:r w:rsidRPr="00231CC4">
        <w:rPr>
          <w:bCs/>
        </w:rPr>
        <w:t>192.168.2.1/24</w:t>
      </w:r>
    </w:p>
    <w:p w14:paraId="758333D1" w14:textId="77777777" w:rsidR="009A083E" w:rsidRPr="00231CC4" w:rsidRDefault="009A083E" w:rsidP="009A083E">
      <w:pPr>
        <w:autoSpaceDE w:val="0"/>
        <w:autoSpaceDN w:val="0"/>
        <w:adjustRightInd w:val="0"/>
        <w:spacing w:line="360" w:lineRule="auto"/>
        <w:ind w:left="720"/>
        <w:jc w:val="both"/>
      </w:pPr>
      <w:r w:rsidRPr="00231CC4">
        <w:t>bluejack(config-if)#no shutdown</w:t>
      </w:r>
    </w:p>
    <w:p w14:paraId="4567C0B4" w14:textId="77777777" w:rsidR="009A083E" w:rsidRPr="00231CC4" w:rsidRDefault="009A083E" w:rsidP="009A083E">
      <w:pPr>
        <w:autoSpaceDE w:val="0"/>
        <w:autoSpaceDN w:val="0"/>
        <w:adjustRightInd w:val="0"/>
        <w:spacing w:line="360" w:lineRule="auto"/>
        <w:ind w:left="720"/>
        <w:jc w:val="both"/>
      </w:pPr>
      <w:r w:rsidRPr="00231CC4">
        <w:t>bluejack(config-if)#exit</w:t>
      </w:r>
    </w:p>
    <w:p w14:paraId="385882E5" w14:textId="77777777" w:rsidR="009A083E" w:rsidRPr="00231CC4" w:rsidRDefault="009A083E" w:rsidP="009A083E">
      <w:pPr>
        <w:autoSpaceDE w:val="0"/>
        <w:autoSpaceDN w:val="0"/>
        <w:adjustRightInd w:val="0"/>
        <w:spacing w:line="360" w:lineRule="auto"/>
        <w:ind w:left="720"/>
        <w:jc w:val="both"/>
      </w:pPr>
      <w:r w:rsidRPr="00231CC4">
        <w:t>bluejack(config)#ip forwarding</w:t>
      </w:r>
    </w:p>
    <w:p w14:paraId="36A26C4D" w14:textId="77777777" w:rsidR="009A083E" w:rsidRPr="00231CC4" w:rsidRDefault="009A083E" w:rsidP="009A083E">
      <w:pPr>
        <w:autoSpaceDE w:val="0"/>
        <w:autoSpaceDN w:val="0"/>
        <w:adjustRightInd w:val="0"/>
        <w:spacing w:line="360" w:lineRule="auto"/>
        <w:ind w:left="720"/>
        <w:jc w:val="both"/>
      </w:pPr>
      <w:r w:rsidRPr="00231CC4">
        <w:t>bluejack(config)#exit</w:t>
      </w:r>
    </w:p>
    <w:p w14:paraId="10218909" w14:textId="77777777" w:rsidR="009A083E" w:rsidRPr="00231CC4" w:rsidRDefault="009A083E" w:rsidP="009A083E">
      <w:pPr>
        <w:autoSpaceDE w:val="0"/>
        <w:autoSpaceDN w:val="0"/>
        <w:adjustRightInd w:val="0"/>
        <w:spacing w:line="360" w:lineRule="auto"/>
        <w:ind w:left="720"/>
        <w:jc w:val="both"/>
      </w:pPr>
      <w:r w:rsidRPr="00231CC4">
        <w:t>bluejack#exit</w:t>
      </w:r>
    </w:p>
    <w:p w14:paraId="7192E78C" w14:textId="77777777" w:rsidR="009A083E" w:rsidRPr="00231CC4" w:rsidRDefault="009A083E" w:rsidP="009A083E">
      <w:pPr>
        <w:pStyle w:val="Header"/>
        <w:numPr>
          <w:ilvl w:val="1"/>
          <w:numId w:val="6"/>
        </w:numPr>
        <w:tabs>
          <w:tab w:val="clear" w:pos="1440"/>
          <w:tab w:val="clear" w:pos="4680"/>
          <w:tab w:val="clear" w:pos="9360"/>
        </w:tabs>
        <w:spacing w:line="360" w:lineRule="auto"/>
        <w:ind w:left="720"/>
        <w:jc w:val="both"/>
        <w:rPr>
          <w:bCs/>
        </w:rPr>
      </w:pPr>
      <w:r>
        <w:rPr>
          <w:bCs/>
          <w:lang w:val="id-ID"/>
        </w:rPr>
        <w:t>After that exit from</w:t>
      </w:r>
      <w:r w:rsidRPr="00231CC4">
        <w:rPr>
          <w:bCs/>
        </w:rPr>
        <w:t xml:space="preserve"> putty, </w:t>
      </w:r>
      <w:r>
        <w:rPr>
          <w:bCs/>
          <w:lang w:val="id-ID"/>
        </w:rPr>
        <w:t xml:space="preserve">change the ip of each computer </w:t>
      </w:r>
      <w:r>
        <w:rPr>
          <w:bCs/>
        </w:rPr>
        <w:t xml:space="preserve">according to predefined </w:t>
      </w:r>
      <w:r>
        <w:rPr>
          <w:bCs/>
          <w:lang w:val="id-ID"/>
        </w:rPr>
        <w:t>ip above.</w:t>
      </w:r>
    </w:p>
    <w:p w14:paraId="2BC9D86D" w14:textId="77777777" w:rsidR="009A083E" w:rsidRDefault="009A083E" w:rsidP="009A083E">
      <w:pPr>
        <w:pStyle w:val="Header"/>
        <w:numPr>
          <w:ilvl w:val="1"/>
          <w:numId w:val="6"/>
        </w:numPr>
        <w:tabs>
          <w:tab w:val="clear" w:pos="1440"/>
          <w:tab w:val="clear" w:pos="4680"/>
          <w:tab w:val="clear" w:pos="9360"/>
        </w:tabs>
        <w:spacing w:line="360" w:lineRule="auto"/>
        <w:ind w:left="720"/>
        <w:jc w:val="both"/>
        <w:rPr>
          <w:bCs/>
        </w:rPr>
      </w:pPr>
      <w:r>
        <w:rPr>
          <w:bCs/>
        </w:rPr>
        <w:t>Finally</w:t>
      </w:r>
      <w:r>
        <w:rPr>
          <w:bCs/>
          <w:lang w:val="id-ID"/>
        </w:rPr>
        <w:t>, try to do a ping between computers.</w:t>
      </w:r>
    </w:p>
    <w:p w14:paraId="79809D18" w14:textId="77777777" w:rsidR="009A083E" w:rsidRPr="00231CC4" w:rsidRDefault="009A083E" w:rsidP="009A083E">
      <w:pPr>
        <w:pStyle w:val="Header"/>
        <w:tabs>
          <w:tab w:val="clear" w:pos="4680"/>
          <w:tab w:val="clear" w:pos="9360"/>
        </w:tabs>
        <w:spacing w:line="360" w:lineRule="auto"/>
        <w:ind w:left="720"/>
        <w:jc w:val="both"/>
        <w:rPr>
          <w:bCs/>
        </w:rPr>
      </w:pPr>
    </w:p>
    <w:p w14:paraId="56179735" w14:textId="77777777" w:rsidR="009A083E" w:rsidRPr="00F133D2" w:rsidRDefault="009A083E" w:rsidP="009A083E">
      <w:pPr>
        <w:pStyle w:val="Header"/>
        <w:tabs>
          <w:tab w:val="clear" w:pos="4680"/>
          <w:tab w:val="clear" w:pos="9360"/>
        </w:tabs>
        <w:spacing w:line="360" w:lineRule="auto"/>
        <w:jc w:val="both"/>
        <w:rPr>
          <w:b/>
          <w:bCs/>
        </w:rPr>
      </w:pPr>
      <w:r>
        <w:rPr>
          <w:b/>
          <w:bCs/>
          <w:lang w:val="id-ID"/>
        </w:rPr>
        <w:t>Experiment Activity 2</w:t>
      </w:r>
      <w:r w:rsidR="00F133D2">
        <w:rPr>
          <w:b/>
          <w:bCs/>
        </w:rPr>
        <w:t xml:space="preserve"> (Static Routing</w:t>
      </w:r>
      <w:r w:rsidR="00E95E43">
        <w:rPr>
          <w:b/>
          <w:bCs/>
        </w:rPr>
        <w:t xml:space="preserve"> Advanced</w:t>
      </w:r>
      <w:r w:rsidR="00F133D2">
        <w:rPr>
          <w:b/>
          <w:bCs/>
        </w:rPr>
        <w:t>)</w:t>
      </w:r>
    </w:p>
    <w:p w14:paraId="62109EE6" w14:textId="77777777" w:rsidR="009A083E" w:rsidRPr="00231CC4" w:rsidRDefault="009A083E" w:rsidP="009A083E">
      <w:pPr>
        <w:pStyle w:val="Header"/>
        <w:numPr>
          <w:ilvl w:val="0"/>
          <w:numId w:val="8"/>
        </w:numPr>
        <w:tabs>
          <w:tab w:val="clear" w:pos="4680"/>
          <w:tab w:val="clear" w:pos="9360"/>
        </w:tabs>
        <w:spacing w:line="360" w:lineRule="auto"/>
        <w:ind w:left="360"/>
        <w:jc w:val="both"/>
        <w:rPr>
          <w:bCs/>
        </w:rPr>
      </w:pPr>
      <w:r>
        <w:rPr>
          <w:bCs/>
          <w:lang w:val="id-ID"/>
        </w:rPr>
        <w:t xml:space="preserve">Create a network with 2 router based on picture below </w:t>
      </w:r>
      <w:r w:rsidRPr="00231CC4">
        <w:rPr>
          <w:lang w:val="sv-SE"/>
        </w:rPr>
        <w:t>(</w:t>
      </w:r>
      <w:r>
        <w:rPr>
          <w:lang w:val="id-ID"/>
        </w:rPr>
        <w:t>can use simulation in P</w:t>
      </w:r>
      <w:r w:rsidRPr="00231CC4">
        <w:rPr>
          <w:lang w:val="sv-SE"/>
        </w:rPr>
        <w:t>acket Tracer)</w:t>
      </w:r>
    </w:p>
    <w:p w14:paraId="32ACC4CF" w14:textId="77777777" w:rsidR="009A083E" w:rsidRPr="00231CC4" w:rsidRDefault="009A083E" w:rsidP="009A083E">
      <w:pPr>
        <w:pStyle w:val="Header"/>
        <w:tabs>
          <w:tab w:val="clear" w:pos="4680"/>
          <w:tab w:val="clear" w:pos="9360"/>
        </w:tabs>
        <w:spacing w:line="360" w:lineRule="auto"/>
        <w:ind w:left="426"/>
        <w:jc w:val="both"/>
        <w:rPr>
          <w:b/>
          <w:bCs/>
        </w:rPr>
      </w:pPr>
      <w:r w:rsidRPr="00231CC4">
        <w:rPr>
          <w:b/>
          <w:noProof/>
          <w:lang w:eastAsia="en-US"/>
        </w:rPr>
        <w:drawing>
          <wp:inline distT="0" distB="0" distL="0" distR="0" wp14:anchorId="536DC512" wp14:editId="352E25FF">
            <wp:extent cx="5553075" cy="2085975"/>
            <wp:effectExtent l="1905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06F837" w14:textId="77777777" w:rsidR="009A083E" w:rsidRDefault="009A083E" w:rsidP="009A083E">
      <w:pPr>
        <w:spacing w:line="360" w:lineRule="auto"/>
        <w:ind w:firstLine="426"/>
        <w:jc w:val="both"/>
        <w:rPr>
          <w:b/>
          <w:bCs/>
        </w:rPr>
      </w:pPr>
    </w:p>
    <w:p w14:paraId="0B6D269B" w14:textId="77777777" w:rsidR="009A083E" w:rsidRPr="00231CC4" w:rsidRDefault="009A083E" w:rsidP="009A083E">
      <w:pPr>
        <w:spacing w:line="360" w:lineRule="auto"/>
        <w:ind w:left="360"/>
        <w:jc w:val="both"/>
        <w:rPr>
          <w:b/>
          <w:bCs/>
        </w:rPr>
      </w:pPr>
      <w:r>
        <w:rPr>
          <w:b/>
          <w:bCs/>
          <w:lang w:val="id-ID"/>
        </w:rPr>
        <w:t>Network Information</w:t>
      </w:r>
      <w:r w:rsidRPr="00231CC4">
        <w:rPr>
          <w:b/>
          <w:bCs/>
        </w:rPr>
        <w:t>:</w:t>
      </w:r>
    </w:p>
    <w:p w14:paraId="756ECCDD" w14:textId="77777777" w:rsidR="009A083E" w:rsidRPr="00231CC4" w:rsidRDefault="009A083E" w:rsidP="009A083E">
      <w:pPr>
        <w:pStyle w:val="Header"/>
        <w:tabs>
          <w:tab w:val="clear" w:pos="4680"/>
          <w:tab w:val="clear" w:pos="9360"/>
        </w:tabs>
        <w:spacing w:line="360" w:lineRule="auto"/>
        <w:ind w:left="360"/>
        <w:jc w:val="both"/>
        <w:rPr>
          <w:bCs/>
        </w:rPr>
      </w:pPr>
      <w:r w:rsidRPr="00463854">
        <w:rPr>
          <w:bCs/>
          <w:lang w:val="id-ID"/>
        </w:rPr>
        <w:t>Network on</w:t>
      </w:r>
      <w:r>
        <w:rPr>
          <w:bCs/>
        </w:rPr>
        <w:t xml:space="preserve"> the</w:t>
      </w:r>
      <w:r w:rsidRPr="00463854">
        <w:rPr>
          <w:bCs/>
          <w:lang w:val="id-ID"/>
        </w:rPr>
        <w:t xml:space="preserve"> left </w:t>
      </w:r>
      <w:r>
        <w:rPr>
          <w:bCs/>
        </w:rPr>
        <w:t>router</w:t>
      </w:r>
      <w:r w:rsidRPr="00463854">
        <w:rPr>
          <w:bCs/>
          <w:lang w:val="id-ID"/>
        </w:rPr>
        <w:t xml:space="preserve"> is already set in experiment activity 1.</w:t>
      </w:r>
    </w:p>
    <w:p w14:paraId="36B64235" w14:textId="77777777" w:rsidR="009A083E" w:rsidRPr="00231CC4" w:rsidRDefault="009A083E" w:rsidP="009A083E">
      <w:pPr>
        <w:spacing w:line="360" w:lineRule="auto"/>
        <w:ind w:left="360"/>
        <w:jc w:val="both"/>
        <w:rPr>
          <w:b/>
          <w:bCs/>
        </w:rPr>
      </w:pPr>
      <w:r w:rsidRPr="00231CC4">
        <w:rPr>
          <w:b/>
          <w:bCs/>
        </w:rPr>
        <w:t>PC</w:t>
      </w:r>
    </w:p>
    <w:p w14:paraId="0916B1EA" w14:textId="77777777" w:rsidR="009A083E" w:rsidRPr="00231CC4" w:rsidRDefault="009A083E" w:rsidP="009A083E">
      <w:pPr>
        <w:numPr>
          <w:ilvl w:val="0"/>
          <w:numId w:val="5"/>
        </w:numPr>
        <w:tabs>
          <w:tab w:val="clear" w:pos="720"/>
        </w:tabs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231CC4">
        <w:rPr>
          <w:bCs/>
        </w:rPr>
        <w:t>IP PC4 : 192.168.4.2/24</w:t>
      </w:r>
    </w:p>
    <w:p w14:paraId="46B41C7F" w14:textId="77777777" w:rsidR="009A083E" w:rsidRPr="00231CC4" w:rsidRDefault="009A083E" w:rsidP="009A083E">
      <w:pPr>
        <w:numPr>
          <w:ilvl w:val="0"/>
          <w:numId w:val="5"/>
        </w:numPr>
        <w:tabs>
          <w:tab w:val="clear" w:pos="720"/>
        </w:tabs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231CC4">
        <w:rPr>
          <w:bCs/>
        </w:rPr>
        <w:t>IP PC5 : 192.168.4.3/24</w:t>
      </w:r>
    </w:p>
    <w:p w14:paraId="06B620B6" w14:textId="77777777" w:rsidR="009A083E" w:rsidRPr="00231CC4" w:rsidRDefault="009A083E" w:rsidP="009A083E">
      <w:pPr>
        <w:numPr>
          <w:ilvl w:val="0"/>
          <w:numId w:val="5"/>
        </w:numPr>
        <w:tabs>
          <w:tab w:val="clear" w:pos="720"/>
        </w:tabs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231CC4">
        <w:rPr>
          <w:bCs/>
        </w:rPr>
        <w:t>IP PC6 : 192.168.5.2/24</w:t>
      </w:r>
    </w:p>
    <w:p w14:paraId="1411A12A" w14:textId="77777777" w:rsidR="009A083E" w:rsidRPr="00231CC4" w:rsidRDefault="009A083E" w:rsidP="009A083E">
      <w:pPr>
        <w:numPr>
          <w:ilvl w:val="0"/>
          <w:numId w:val="5"/>
        </w:numPr>
        <w:tabs>
          <w:tab w:val="clear" w:pos="720"/>
        </w:tabs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231CC4">
        <w:rPr>
          <w:bCs/>
        </w:rPr>
        <w:t>IP PC7 : 192.168.5.3/24</w:t>
      </w:r>
    </w:p>
    <w:p w14:paraId="036080D5" w14:textId="77777777" w:rsidR="009A083E" w:rsidRPr="00231CC4" w:rsidRDefault="009A083E" w:rsidP="009A083E">
      <w:pPr>
        <w:autoSpaceDE w:val="0"/>
        <w:autoSpaceDN w:val="0"/>
        <w:adjustRightInd w:val="0"/>
        <w:spacing w:line="360" w:lineRule="auto"/>
        <w:jc w:val="both"/>
        <w:rPr>
          <w:bCs/>
        </w:rPr>
      </w:pPr>
    </w:p>
    <w:p w14:paraId="283B242D" w14:textId="77777777" w:rsidR="009A083E" w:rsidRDefault="009A083E" w:rsidP="009A083E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7FE7A00B" w14:textId="77777777" w:rsidR="009A083E" w:rsidRPr="00231CC4" w:rsidRDefault="009A083E" w:rsidP="009A083E">
      <w:pPr>
        <w:spacing w:line="360" w:lineRule="auto"/>
        <w:ind w:left="360"/>
        <w:jc w:val="both"/>
        <w:rPr>
          <w:bCs/>
        </w:rPr>
      </w:pPr>
      <w:r w:rsidRPr="00231CC4">
        <w:rPr>
          <w:b/>
          <w:bCs/>
        </w:rPr>
        <w:lastRenderedPageBreak/>
        <w:t xml:space="preserve">Router B </w:t>
      </w:r>
      <w:r w:rsidRPr="00231CC4">
        <w:rPr>
          <w:bCs/>
        </w:rPr>
        <w:t>(</w:t>
      </w:r>
      <w:r>
        <w:rPr>
          <w:bCs/>
          <w:lang w:val="id-ID"/>
        </w:rPr>
        <w:t>right side</w:t>
      </w:r>
      <w:r w:rsidRPr="00231CC4">
        <w:rPr>
          <w:bCs/>
        </w:rPr>
        <w:t>)</w:t>
      </w:r>
    </w:p>
    <w:p w14:paraId="73F3D40F" w14:textId="77777777" w:rsidR="009A083E" w:rsidRPr="00231CC4" w:rsidRDefault="009A083E" w:rsidP="009A083E">
      <w:pPr>
        <w:numPr>
          <w:ilvl w:val="0"/>
          <w:numId w:val="6"/>
        </w:numPr>
        <w:tabs>
          <w:tab w:val="clear" w:pos="720"/>
        </w:tabs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231CC4">
        <w:rPr>
          <w:bCs/>
        </w:rPr>
        <w:t>IP FastEthernet 0/0 : 192.168.4.1/24 (eth1)</w:t>
      </w:r>
    </w:p>
    <w:p w14:paraId="6C1B2C46" w14:textId="77777777" w:rsidR="009A083E" w:rsidRPr="00231CC4" w:rsidRDefault="009A083E" w:rsidP="009A083E">
      <w:pPr>
        <w:numPr>
          <w:ilvl w:val="0"/>
          <w:numId w:val="6"/>
        </w:numPr>
        <w:tabs>
          <w:tab w:val="clear" w:pos="720"/>
        </w:tabs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231CC4">
        <w:rPr>
          <w:bCs/>
        </w:rPr>
        <w:t>IP FastEthernet 1/0 : 192.168.5.1/24 (eth2)</w:t>
      </w:r>
    </w:p>
    <w:p w14:paraId="697E57C3" w14:textId="77777777" w:rsidR="009A083E" w:rsidRPr="00231CC4" w:rsidRDefault="009A083E" w:rsidP="009A083E">
      <w:pPr>
        <w:numPr>
          <w:ilvl w:val="0"/>
          <w:numId w:val="6"/>
        </w:numPr>
        <w:tabs>
          <w:tab w:val="clear" w:pos="720"/>
        </w:tabs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231CC4">
        <w:rPr>
          <w:bCs/>
        </w:rPr>
        <w:t>IP Serial 2/0 : 192.168.3.2/24 (eth0)</w:t>
      </w:r>
    </w:p>
    <w:p w14:paraId="2EF9C80E" w14:textId="77777777" w:rsidR="009A083E" w:rsidRPr="00231CC4" w:rsidRDefault="009A083E" w:rsidP="009A083E">
      <w:pPr>
        <w:autoSpaceDE w:val="0"/>
        <w:autoSpaceDN w:val="0"/>
        <w:adjustRightInd w:val="0"/>
        <w:spacing w:line="360" w:lineRule="auto"/>
        <w:ind w:left="426"/>
        <w:jc w:val="both"/>
        <w:rPr>
          <w:bCs/>
        </w:rPr>
      </w:pPr>
    </w:p>
    <w:p w14:paraId="3F7C905C" w14:textId="77777777" w:rsidR="009A083E" w:rsidRPr="00231CC4" w:rsidRDefault="009A083E" w:rsidP="009A083E">
      <w:pPr>
        <w:spacing w:line="360" w:lineRule="auto"/>
        <w:ind w:left="360"/>
        <w:jc w:val="both"/>
        <w:rPr>
          <w:b/>
          <w:bCs/>
        </w:rPr>
      </w:pPr>
      <w:r w:rsidRPr="00BE5F5C">
        <w:rPr>
          <w:rStyle w:val="hps"/>
          <w:b/>
          <w:lang w:val="en"/>
        </w:rPr>
        <w:t>Here are the steps</w:t>
      </w:r>
      <w:r w:rsidRPr="00BE5F5C">
        <w:rPr>
          <w:b/>
          <w:lang w:val="en"/>
        </w:rPr>
        <w:t xml:space="preserve"> </w:t>
      </w:r>
      <w:r w:rsidRPr="00BE5F5C">
        <w:rPr>
          <w:rStyle w:val="hps"/>
          <w:b/>
          <w:lang w:val="en"/>
        </w:rPr>
        <w:t>required to</w:t>
      </w:r>
      <w:r w:rsidRPr="00BE5F5C">
        <w:rPr>
          <w:b/>
          <w:lang w:val="en"/>
        </w:rPr>
        <w:t xml:space="preserve"> </w:t>
      </w:r>
      <w:r w:rsidRPr="00BE5F5C">
        <w:rPr>
          <w:rStyle w:val="hps"/>
          <w:b/>
          <w:lang w:val="en"/>
        </w:rPr>
        <w:t>configure static</w:t>
      </w:r>
      <w:r w:rsidRPr="00BE5F5C">
        <w:rPr>
          <w:b/>
          <w:lang w:val="en"/>
        </w:rPr>
        <w:t xml:space="preserve"> </w:t>
      </w:r>
      <w:r w:rsidRPr="00BE5F5C">
        <w:rPr>
          <w:rStyle w:val="hps"/>
          <w:b/>
          <w:lang w:val="en"/>
        </w:rPr>
        <w:t>routing</w:t>
      </w:r>
      <w:r w:rsidRPr="00231CC4">
        <w:rPr>
          <w:b/>
          <w:bCs/>
        </w:rPr>
        <w:t>:</w:t>
      </w:r>
    </w:p>
    <w:p w14:paraId="28BAFA02" w14:textId="77777777" w:rsidR="009A083E" w:rsidRPr="00231CC4" w:rsidRDefault="009A083E" w:rsidP="009A083E">
      <w:pPr>
        <w:numPr>
          <w:ilvl w:val="0"/>
          <w:numId w:val="9"/>
        </w:numPr>
        <w:tabs>
          <w:tab w:val="clear" w:pos="720"/>
        </w:tabs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Cs/>
        </w:rPr>
        <w:t>Set all IP address</w:t>
      </w:r>
      <w:r>
        <w:rPr>
          <w:bCs/>
          <w:lang w:val="id-ID"/>
        </w:rPr>
        <w:t>.</w:t>
      </w:r>
    </w:p>
    <w:p w14:paraId="2815D760" w14:textId="77777777" w:rsidR="009A083E" w:rsidRPr="00231CC4" w:rsidRDefault="009A083E" w:rsidP="009A083E">
      <w:pPr>
        <w:numPr>
          <w:ilvl w:val="0"/>
          <w:numId w:val="10"/>
        </w:numPr>
        <w:tabs>
          <w:tab w:val="clear" w:pos="720"/>
        </w:tabs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Cs/>
          <w:lang w:val="id-ID"/>
        </w:rPr>
        <w:t xml:space="preserve">Configure in Router A </w:t>
      </w:r>
      <w:r>
        <w:rPr>
          <w:bCs/>
        </w:rPr>
        <w:t>(</w:t>
      </w:r>
      <w:r>
        <w:rPr>
          <w:bCs/>
          <w:lang w:val="id-ID"/>
        </w:rPr>
        <w:t>left side router</w:t>
      </w:r>
      <w:r w:rsidRPr="00231CC4">
        <w:rPr>
          <w:bCs/>
        </w:rPr>
        <w:t>) :</w:t>
      </w:r>
    </w:p>
    <w:p w14:paraId="68F43DA3" w14:textId="77777777" w:rsidR="009A083E" w:rsidRPr="00231CC4" w:rsidRDefault="009A083E" w:rsidP="009A083E">
      <w:pPr>
        <w:spacing w:line="360" w:lineRule="auto"/>
        <w:ind w:left="720"/>
        <w:jc w:val="both"/>
        <w:rPr>
          <w:b/>
          <w:bCs/>
        </w:rPr>
      </w:pPr>
      <w:r w:rsidRPr="00231CC4">
        <w:rPr>
          <w:b/>
          <w:bCs/>
        </w:rPr>
        <w:t>RouterA(config)#ip route 192.168.4.0 255.255.255.0 192.168.3.2</w:t>
      </w:r>
    </w:p>
    <w:p w14:paraId="7CED8628" w14:textId="77777777" w:rsidR="009A083E" w:rsidRPr="00231CC4" w:rsidRDefault="009A083E" w:rsidP="009A083E">
      <w:pPr>
        <w:spacing w:line="360" w:lineRule="auto"/>
        <w:ind w:left="720"/>
        <w:jc w:val="both"/>
        <w:rPr>
          <w:b/>
          <w:bCs/>
        </w:rPr>
      </w:pPr>
      <w:r w:rsidRPr="00231CC4">
        <w:rPr>
          <w:b/>
          <w:bCs/>
        </w:rPr>
        <w:t>RouterA(config)#ip route 192.168.5.0 255.255.255.0 192.168.3.2</w:t>
      </w:r>
    </w:p>
    <w:p w14:paraId="3F40949B" w14:textId="77777777" w:rsidR="009A083E" w:rsidRPr="00231CC4" w:rsidRDefault="009A083E" w:rsidP="009A083E">
      <w:pPr>
        <w:spacing w:line="360" w:lineRule="auto"/>
        <w:ind w:left="720"/>
        <w:jc w:val="both"/>
        <w:rPr>
          <w:b/>
          <w:bCs/>
        </w:rPr>
      </w:pPr>
      <w:r w:rsidRPr="00231CC4">
        <w:rPr>
          <w:b/>
          <w:bCs/>
        </w:rPr>
        <w:t>RouterA(config)#ip forwarding</w:t>
      </w:r>
    </w:p>
    <w:p w14:paraId="2B91E3B0" w14:textId="77777777" w:rsidR="009A083E" w:rsidRPr="00231CC4" w:rsidRDefault="009A083E" w:rsidP="009A083E">
      <w:pPr>
        <w:numPr>
          <w:ilvl w:val="0"/>
          <w:numId w:val="10"/>
        </w:numPr>
        <w:tabs>
          <w:tab w:val="clear" w:pos="720"/>
        </w:tabs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Cs/>
          <w:lang w:val="id-ID"/>
        </w:rPr>
        <w:t xml:space="preserve">Configure in Router </w:t>
      </w:r>
      <w:r w:rsidRPr="00231CC4">
        <w:rPr>
          <w:bCs/>
        </w:rPr>
        <w:t>B (</w:t>
      </w:r>
      <w:r>
        <w:rPr>
          <w:bCs/>
          <w:lang w:val="id-ID"/>
        </w:rPr>
        <w:t>right side router</w:t>
      </w:r>
      <w:r w:rsidRPr="00231CC4">
        <w:rPr>
          <w:bCs/>
        </w:rPr>
        <w:t>):</w:t>
      </w:r>
    </w:p>
    <w:p w14:paraId="16D8A790" w14:textId="77777777" w:rsidR="009A083E" w:rsidRPr="00231CC4" w:rsidRDefault="009A083E" w:rsidP="009A083E">
      <w:pPr>
        <w:spacing w:line="360" w:lineRule="auto"/>
        <w:ind w:left="720"/>
        <w:jc w:val="both"/>
        <w:rPr>
          <w:b/>
          <w:bCs/>
        </w:rPr>
      </w:pPr>
      <w:r w:rsidRPr="00231CC4">
        <w:rPr>
          <w:b/>
          <w:bCs/>
        </w:rPr>
        <w:t>RouterB(config)#ip route 192.168.1.0 255.255.255.0 192.168.3.1</w:t>
      </w:r>
    </w:p>
    <w:p w14:paraId="10A103E0" w14:textId="77777777" w:rsidR="009A083E" w:rsidRPr="00231CC4" w:rsidRDefault="009A083E" w:rsidP="009A083E">
      <w:pPr>
        <w:spacing w:line="360" w:lineRule="auto"/>
        <w:ind w:left="720"/>
        <w:jc w:val="both"/>
        <w:rPr>
          <w:b/>
          <w:bCs/>
        </w:rPr>
      </w:pPr>
      <w:r w:rsidRPr="00231CC4">
        <w:rPr>
          <w:b/>
          <w:bCs/>
        </w:rPr>
        <w:t>RouterB(config)#ip route 192.168.2.0 255.255.255.0 192.168.3.1</w:t>
      </w:r>
    </w:p>
    <w:p w14:paraId="0C1E6392" w14:textId="77777777" w:rsidR="009A083E" w:rsidRPr="00231CC4" w:rsidRDefault="009A083E" w:rsidP="009A083E">
      <w:pPr>
        <w:spacing w:line="360" w:lineRule="auto"/>
        <w:ind w:left="720"/>
        <w:jc w:val="both"/>
        <w:rPr>
          <w:b/>
          <w:bCs/>
        </w:rPr>
      </w:pPr>
      <w:r w:rsidRPr="00231CC4">
        <w:rPr>
          <w:b/>
          <w:bCs/>
        </w:rPr>
        <w:t>RouterB(config)#ip forwarding</w:t>
      </w:r>
    </w:p>
    <w:p w14:paraId="04DE9E8D" w14:textId="77777777" w:rsidR="009A083E" w:rsidRDefault="009A083E" w:rsidP="00973131">
      <w:pPr>
        <w:jc w:val="center"/>
        <w:rPr>
          <w:b/>
        </w:rPr>
      </w:pPr>
    </w:p>
    <w:p w14:paraId="6B7537C6" w14:textId="77777777" w:rsidR="009A083E" w:rsidRDefault="009A083E" w:rsidP="00973131">
      <w:pPr>
        <w:jc w:val="center"/>
        <w:rPr>
          <w:b/>
        </w:rPr>
      </w:pPr>
    </w:p>
    <w:p w14:paraId="0AE99BBF" w14:textId="77777777" w:rsidR="003463CF" w:rsidRPr="00973131" w:rsidRDefault="00D96F5D" w:rsidP="00973131">
      <w:pPr>
        <w:jc w:val="center"/>
        <w:rPr>
          <w:b/>
          <w:bCs/>
          <w:lang w:val="it-IT"/>
        </w:rPr>
      </w:pPr>
      <w:r>
        <w:rPr>
          <w:b/>
          <w:bCs/>
          <w:lang w:val="it-IT"/>
        </w:rPr>
        <w:t>If you don’t understand, please ask to your assistant!</w:t>
      </w:r>
    </w:p>
    <w:sectPr w:rsidR="003463CF" w:rsidRPr="00973131" w:rsidSect="005D078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A3224" w14:textId="77777777" w:rsidR="008A1454" w:rsidRDefault="008A1454" w:rsidP="00273E4A">
      <w:r>
        <w:separator/>
      </w:r>
    </w:p>
  </w:endnote>
  <w:endnote w:type="continuationSeparator" w:id="0">
    <w:p w14:paraId="2608D83B" w14:textId="77777777" w:rsidR="008A1454" w:rsidRDefault="008A1454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5D1EE" w14:textId="77777777" w:rsidR="005B66A9" w:rsidRDefault="001C5AA9" w:rsidP="0093677F">
    <w:pPr>
      <w:pStyle w:val="Footer"/>
      <w:rPr>
        <w:b/>
        <w:bCs/>
      </w:rPr>
    </w:pPr>
    <w:r>
      <w:rPr>
        <w:noProof/>
        <w:sz w:val="20"/>
        <w:lang w:eastAsia="en-US"/>
      </w:rPr>
      <w:pict w14:anchorId="5FE1F289">
        <v:line id="Line 1" o:spid="_x0000_s2050" style="position:absolute;z-index:251660288;visibility:visible;mso-wrap-distance-top:-3e-5mm;mso-wrap-distance-bottom:-3e-5mm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</w:pict>
    </w:r>
  </w:p>
  <w:p w14:paraId="35B36204" w14:textId="70B7E28A" w:rsidR="005B66A9" w:rsidRPr="000F1EBF" w:rsidRDefault="005B66A9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 w:rsidR="000F1EBF"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4E1294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4E1294" w:rsidRPr="000F1EBF">
          <w:rPr>
            <w:sz w:val="22"/>
            <w:szCs w:val="22"/>
            <w:lang w:val="id-ID"/>
          </w:rPr>
          <w:fldChar w:fldCharType="separate"/>
        </w:r>
        <w:r w:rsidR="00F860CD">
          <w:rPr>
            <w:noProof/>
            <w:sz w:val="22"/>
            <w:szCs w:val="22"/>
            <w:lang w:val="id-ID"/>
          </w:rPr>
          <w:t>1</w:t>
        </w:r>
        <w:r w:rsidR="004E1294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4E1294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4E1294" w:rsidRPr="000F1EBF">
          <w:rPr>
            <w:sz w:val="22"/>
            <w:szCs w:val="22"/>
            <w:lang w:val="id-ID"/>
          </w:rPr>
          <w:fldChar w:fldCharType="separate"/>
        </w:r>
        <w:r w:rsidR="00F860CD">
          <w:rPr>
            <w:noProof/>
            <w:sz w:val="22"/>
            <w:szCs w:val="22"/>
            <w:lang w:val="id-ID"/>
          </w:rPr>
          <w:t>4</w:t>
        </w:r>
        <w:r w:rsidR="004E1294" w:rsidRPr="000F1EBF">
          <w:rPr>
            <w:sz w:val="22"/>
            <w:szCs w:val="22"/>
            <w:lang w:val="id-ID"/>
          </w:rPr>
          <w:fldChar w:fldCharType="end"/>
        </w:r>
      </w:sdtContent>
    </w:sdt>
  </w:p>
  <w:p w14:paraId="3DC40307" w14:textId="1C9B5A7C" w:rsidR="005B66A9" w:rsidRPr="005F794B" w:rsidRDefault="000F1EBF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4E1294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4E1294" w:rsidRPr="005F794B">
          <w:rPr>
            <w:i/>
            <w:sz w:val="20"/>
            <w:szCs w:val="20"/>
            <w:lang w:val="id-ID"/>
          </w:rPr>
          <w:fldChar w:fldCharType="separate"/>
        </w:r>
        <w:r w:rsidR="00F860CD">
          <w:rPr>
            <w:i/>
            <w:noProof/>
            <w:sz w:val="20"/>
            <w:szCs w:val="20"/>
            <w:lang w:val="id-ID"/>
          </w:rPr>
          <w:t>1</w:t>
        </w:r>
        <w:r w:rsidR="004E1294" w:rsidRPr="005F794B">
          <w:rPr>
            <w:i/>
            <w:sz w:val="20"/>
            <w:szCs w:val="20"/>
            <w:lang w:val="id-ID"/>
          </w:rPr>
          <w:fldChar w:fldCharType="end"/>
        </w:r>
        <w:r w:rsidR="005B66A9" w:rsidRPr="005F794B">
          <w:rPr>
            <w:i/>
            <w:sz w:val="20"/>
            <w:szCs w:val="20"/>
            <w:lang w:val="id-ID"/>
          </w:rPr>
          <w:t xml:space="preserve"> of </w:t>
        </w:r>
        <w:r w:rsidR="004E1294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4E1294" w:rsidRPr="005F794B">
          <w:rPr>
            <w:i/>
            <w:sz w:val="20"/>
            <w:szCs w:val="20"/>
            <w:lang w:val="id-ID"/>
          </w:rPr>
          <w:fldChar w:fldCharType="separate"/>
        </w:r>
        <w:r w:rsidR="00F860CD">
          <w:rPr>
            <w:i/>
            <w:noProof/>
            <w:sz w:val="20"/>
            <w:szCs w:val="20"/>
            <w:lang w:val="id-ID"/>
          </w:rPr>
          <w:t>4</w:t>
        </w:r>
        <w:r w:rsidR="004E1294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23B4F9A3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26920" w14:textId="77777777" w:rsidR="005B66A9" w:rsidRDefault="001C5AA9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w:pict w14:anchorId="7A226CA6">
        <v:line id="Line 2" o:spid="_x0000_s2049" style="position:absolute;z-index:251661312;visibility:visible;mso-wrap-distance-top:-3e-5mm;mso-wrap-distance-bottom:-3e-5mm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</w:pict>
    </w:r>
  </w:p>
  <w:p w14:paraId="3AE7D94D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4E1294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4E1294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4E1294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4E1294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4E1294" w:rsidRPr="005F794B">
          <w:rPr>
            <w:lang w:val="id-ID"/>
          </w:rPr>
          <w:fldChar w:fldCharType="separate"/>
        </w:r>
        <w:r w:rsidR="00C527E7">
          <w:rPr>
            <w:noProof/>
            <w:lang w:val="id-ID"/>
          </w:rPr>
          <w:t>8</w:t>
        </w:r>
        <w:r w:rsidR="004E1294" w:rsidRPr="005F794B">
          <w:rPr>
            <w:lang w:val="id-ID"/>
          </w:rPr>
          <w:fldChar w:fldCharType="end"/>
        </w:r>
      </w:sdtContent>
    </w:sdt>
  </w:p>
  <w:p w14:paraId="6B882F4B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4E1294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4E1294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4E1294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4E1294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4E1294" w:rsidRPr="005F794B">
          <w:rPr>
            <w:i/>
            <w:sz w:val="20"/>
            <w:szCs w:val="20"/>
            <w:lang w:val="id-ID"/>
          </w:rPr>
          <w:fldChar w:fldCharType="separate"/>
        </w:r>
        <w:r w:rsidR="00C527E7">
          <w:rPr>
            <w:i/>
            <w:noProof/>
            <w:sz w:val="20"/>
            <w:szCs w:val="20"/>
            <w:lang w:val="id-ID"/>
          </w:rPr>
          <w:t>8</w:t>
        </w:r>
        <w:r w:rsidR="004E1294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628B45A8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494FB" w14:textId="77777777" w:rsidR="008A1454" w:rsidRDefault="008A1454" w:rsidP="00273E4A">
      <w:r>
        <w:separator/>
      </w:r>
    </w:p>
  </w:footnote>
  <w:footnote w:type="continuationSeparator" w:id="0">
    <w:p w14:paraId="519004C9" w14:textId="77777777" w:rsidR="008A1454" w:rsidRDefault="008A1454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0"/>
      <w:gridCol w:w="5220"/>
    </w:tblGrid>
    <w:tr w:rsidR="005D0782" w14:paraId="4F8729C7" w14:textId="77777777" w:rsidTr="005D0782">
      <w:tc>
        <w:tcPr>
          <w:tcW w:w="5220" w:type="dxa"/>
        </w:tcPr>
        <w:p w14:paraId="5022629E" w14:textId="58E74E21" w:rsidR="005D0782" w:rsidRPr="00B748AD" w:rsidRDefault="001C5AA9" w:rsidP="004C3805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522E267B" w14:textId="77777777" w:rsidR="005D0782" w:rsidRDefault="005D0782" w:rsidP="009A276A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FD50B5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0F5AA31E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233077FD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E2A49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C788B"/>
    <w:multiLevelType w:val="hybridMultilevel"/>
    <w:tmpl w:val="71D8FF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1B2AAF"/>
    <w:multiLevelType w:val="hybridMultilevel"/>
    <w:tmpl w:val="5D46AF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E42E3"/>
    <w:multiLevelType w:val="hybridMultilevel"/>
    <w:tmpl w:val="E7D21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5AF7AC">
      <w:start w:val="2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B4CA5"/>
    <w:multiLevelType w:val="hybridMultilevel"/>
    <w:tmpl w:val="33FE0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80C94"/>
    <w:multiLevelType w:val="hybridMultilevel"/>
    <w:tmpl w:val="EAF677DC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ECE69CF"/>
    <w:multiLevelType w:val="hybridMultilevel"/>
    <w:tmpl w:val="A59A81FC"/>
    <w:lvl w:ilvl="0" w:tplc="FA5AF7AC">
      <w:start w:val="2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83D83"/>
    <w:multiLevelType w:val="hybridMultilevel"/>
    <w:tmpl w:val="021E84E2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522963"/>
    <w:multiLevelType w:val="hybridMultilevel"/>
    <w:tmpl w:val="D0480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66A6A"/>
    <w:multiLevelType w:val="hybridMultilevel"/>
    <w:tmpl w:val="8EB2C5F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3767C0"/>
    <w:multiLevelType w:val="hybridMultilevel"/>
    <w:tmpl w:val="2C24B0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09E"/>
    <w:rsid w:val="00003E51"/>
    <w:rsid w:val="00016C39"/>
    <w:rsid w:val="00020F10"/>
    <w:rsid w:val="00027293"/>
    <w:rsid w:val="000337CA"/>
    <w:rsid w:val="00046851"/>
    <w:rsid w:val="000471DA"/>
    <w:rsid w:val="00051154"/>
    <w:rsid w:val="000631D2"/>
    <w:rsid w:val="0006631D"/>
    <w:rsid w:val="00072DE7"/>
    <w:rsid w:val="0008629B"/>
    <w:rsid w:val="000876CE"/>
    <w:rsid w:val="00093C55"/>
    <w:rsid w:val="000A0C90"/>
    <w:rsid w:val="000A23D8"/>
    <w:rsid w:val="000A3F41"/>
    <w:rsid w:val="000A4166"/>
    <w:rsid w:val="000A4439"/>
    <w:rsid w:val="000A5898"/>
    <w:rsid w:val="000B14C1"/>
    <w:rsid w:val="000B2DE0"/>
    <w:rsid w:val="000B523B"/>
    <w:rsid w:val="000B69D0"/>
    <w:rsid w:val="000D3334"/>
    <w:rsid w:val="000F057A"/>
    <w:rsid w:val="000F1EBF"/>
    <w:rsid w:val="000F7CFC"/>
    <w:rsid w:val="000F7FC6"/>
    <w:rsid w:val="001020C9"/>
    <w:rsid w:val="00102583"/>
    <w:rsid w:val="00122BC2"/>
    <w:rsid w:val="001263D2"/>
    <w:rsid w:val="00126822"/>
    <w:rsid w:val="00131DAA"/>
    <w:rsid w:val="00145C2E"/>
    <w:rsid w:val="00150E94"/>
    <w:rsid w:val="0015698F"/>
    <w:rsid w:val="0016245D"/>
    <w:rsid w:val="00162F96"/>
    <w:rsid w:val="00167FCF"/>
    <w:rsid w:val="001734B3"/>
    <w:rsid w:val="00183F26"/>
    <w:rsid w:val="001840E3"/>
    <w:rsid w:val="001944B8"/>
    <w:rsid w:val="001955A6"/>
    <w:rsid w:val="001A393B"/>
    <w:rsid w:val="001A4B68"/>
    <w:rsid w:val="001A7956"/>
    <w:rsid w:val="001B3A2E"/>
    <w:rsid w:val="001B3AE4"/>
    <w:rsid w:val="001C372A"/>
    <w:rsid w:val="001C5AA9"/>
    <w:rsid w:val="001C603B"/>
    <w:rsid w:val="001C6830"/>
    <w:rsid w:val="001D450E"/>
    <w:rsid w:val="001D4810"/>
    <w:rsid w:val="001D7E91"/>
    <w:rsid w:val="001E637E"/>
    <w:rsid w:val="001F424F"/>
    <w:rsid w:val="001F4ECA"/>
    <w:rsid w:val="001F64B6"/>
    <w:rsid w:val="00211968"/>
    <w:rsid w:val="00216160"/>
    <w:rsid w:val="0022203A"/>
    <w:rsid w:val="00224780"/>
    <w:rsid w:val="00232237"/>
    <w:rsid w:val="00235C36"/>
    <w:rsid w:val="002376FA"/>
    <w:rsid w:val="0024238A"/>
    <w:rsid w:val="00263EDC"/>
    <w:rsid w:val="00264FD8"/>
    <w:rsid w:val="002736B7"/>
    <w:rsid w:val="00273E4A"/>
    <w:rsid w:val="00281799"/>
    <w:rsid w:val="002841B3"/>
    <w:rsid w:val="00285151"/>
    <w:rsid w:val="00285855"/>
    <w:rsid w:val="00291E05"/>
    <w:rsid w:val="0029373A"/>
    <w:rsid w:val="0029519D"/>
    <w:rsid w:val="002956DC"/>
    <w:rsid w:val="00296DA6"/>
    <w:rsid w:val="002A07C0"/>
    <w:rsid w:val="002A138B"/>
    <w:rsid w:val="002A5066"/>
    <w:rsid w:val="002A66E0"/>
    <w:rsid w:val="002B00F2"/>
    <w:rsid w:val="002B0D7B"/>
    <w:rsid w:val="002B7CDD"/>
    <w:rsid w:val="002C3AC5"/>
    <w:rsid w:val="002C51D7"/>
    <w:rsid w:val="002C5668"/>
    <w:rsid w:val="002C62E0"/>
    <w:rsid w:val="002C7FC0"/>
    <w:rsid w:val="002D02A1"/>
    <w:rsid w:val="002D1117"/>
    <w:rsid w:val="002D1472"/>
    <w:rsid w:val="002D7F31"/>
    <w:rsid w:val="002E3324"/>
    <w:rsid w:val="002E7218"/>
    <w:rsid w:val="002F14B8"/>
    <w:rsid w:val="002F1778"/>
    <w:rsid w:val="002F19DB"/>
    <w:rsid w:val="002F5EDF"/>
    <w:rsid w:val="003002A2"/>
    <w:rsid w:val="00304B51"/>
    <w:rsid w:val="00305136"/>
    <w:rsid w:val="003054E4"/>
    <w:rsid w:val="00306443"/>
    <w:rsid w:val="00306F16"/>
    <w:rsid w:val="00307BCA"/>
    <w:rsid w:val="003105B8"/>
    <w:rsid w:val="00313F17"/>
    <w:rsid w:val="0031639F"/>
    <w:rsid w:val="00320C87"/>
    <w:rsid w:val="00321362"/>
    <w:rsid w:val="00323347"/>
    <w:rsid w:val="00323BFF"/>
    <w:rsid w:val="003432E6"/>
    <w:rsid w:val="003439D3"/>
    <w:rsid w:val="003463CF"/>
    <w:rsid w:val="0036669F"/>
    <w:rsid w:val="00366844"/>
    <w:rsid w:val="0037553B"/>
    <w:rsid w:val="00384C7B"/>
    <w:rsid w:val="00387D06"/>
    <w:rsid w:val="003A1788"/>
    <w:rsid w:val="003A2D87"/>
    <w:rsid w:val="003A72D7"/>
    <w:rsid w:val="003B017C"/>
    <w:rsid w:val="003B1D05"/>
    <w:rsid w:val="003B27CC"/>
    <w:rsid w:val="003B344C"/>
    <w:rsid w:val="003B5F77"/>
    <w:rsid w:val="003C0658"/>
    <w:rsid w:val="003C0A29"/>
    <w:rsid w:val="003C1CE6"/>
    <w:rsid w:val="003C5921"/>
    <w:rsid w:val="003D7084"/>
    <w:rsid w:val="003E096C"/>
    <w:rsid w:val="003F71D2"/>
    <w:rsid w:val="00401145"/>
    <w:rsid w:val="004074A1"/>
    <w:rsid w:val="0040754C"/>
    <w:rsid w:val="00410087"/>
    <w:rsid w:val="00416E17"/>
    <w:rsid w:val="00422134"/>
    <w:rsid w:val="00423D06"/>
    <w:rsid w:val="004316FC"/>
    <w:rsid w:val="00432D60"/>
    <w:rsid w:val="00434BEE"/>
    <w:rsid w:val="00434FFC"/>
    <w:rsid w:val="00435AA7"/>
    <w:rsid w:val="004453CC"/>
    <w:rsid w:val="00446550"/>
    <w:rsid w:val="00446D31"/>
    <w:rsid w:val="00452A97"/>
    <w:rsid w:val="0045325D"/>
    <w:rsid w:val="00453AAD"/>
    <w:rsid w:val="00463020"/>
    <w:rsid w:val="00470964"/>
    <w:rsid w:val="004716A8"/>
    <w:rsid w:val="004722E0"/>
    <w:rsid w:val="00482EF9"/>
    <w:rsid w:val="004925F6"/>
    <w:rsid w:val="00494E4C"/>
    <w:rsid w:val="004B47B5"/>
    <w:rsid w:val="004B4B5B"/>
    <w:rsid w:val="004B6709"/>
    <w:rsid w:val="004B6AFE"/>
    <w:rsid w:val="004C0F0C"/>
    <w:rsid w:val="004C3805"/>
    <w:rsid w:val="004C688B"/>
    <w:rsid w:val="004D0E71"/>
    <w:rsid w:val="004D176C"/>
    <w:rsid w:val="004E1294"/>
    <w:rsid w:val="004E7352"/>
    <w:rsid w:val="004F1AB1"/>
    <w:rsid w:val="0050220A"/>
    <w:rsid w:val="00502729"/>
    <w:rsid w:val="00505E6D"/>
    <w:rsid w:val="00513FC0"/>
    <w:rsid w:val="00514A3E"/>
    <w:rsid w:val="00520E03"/>
    <w:rsid w:val="0052599C"/>
    <w:rsid w:val="005314B7"/>
    <w:rsid w:val="00535DA7"/>
    <w:rsid w:val="005447D7"/>
    <w:rsid w:val="00546356"/>
    <w:rsid w:val="00546ED5"/>
    <w:rsid w:val="0055410B"/>
    <w:rsid w:val="00555441"/>
    <w:rsid w:val="00556E41"/>
    <w:rsid w:val="0056199C"/>
    <w:rsid w:val="00571A92"/>
    <w:rsid w:val="00571B72"/>
    <w:rsid w:val="00575338"/>
    <w:rsid w:val="00575FA7"/>
    <w:rsid w:val="00582417"/>
    <w:rsid w:val="00582E4C"/>
    <w:rsid w:val="00585F6F"/>
    <w:rsid w:val="005869D9"/>
    <w:rsid w:val="00596DEC"/>
    <w:rsid w:val="005A072D"/>
    <w:rsid w:val="005A11EC"/>
    <w:rsid w:val="005A30B3"/>
    <w:rsid w:val="005A32DD"/>
    <w:rsid w:val="005B07D4"/>
    <w:rsid w:val="005B3392"/>
    <w:rsid w:val="005B3650"/>
    <w:rsid w:val="005B66A9"/>
    <w:rsid w:val="005C156C"/>
    <w:rsid w:val="005C19B6"/>
    <w:rsid w:val="005C37EA"/>
    <w:rsid w:val="005C7E14"/>
    <w:rsid w:val="005D0782"/>
    <w:rsid w:val="005D55D2"/>
    <w:rsid w:val="005D5F52"/>
    <w:rsid w:val="005E28D3"/>
    <w:rsid w:val="005F07AD"/>
    <w:rsid w:val="005F3535"/>
    <w:rsid w:val="005F718B"/>
    <w:rsid w:val="005F772D"/>
    <w:rsid w:val="005F794B"/>
    <w:rsid w:val="006019CB"/>
    <w:rsid w:val="0060201C"/>
    <w:rsid w:val="00603082"/>
    <w:rsid w:val="0060486C"/>
    <w:rsid w:val="00622C39"/>
    <w:rsid w:val="006245AE"/>
    <w:rsid w:val="00635EE5"/>
    <w:rsid w:val="00641168"/>
    <w:rsid w:val="00643F75"/>
    <w:rsid w:val="006533D7"/>
    <w:rsid w:val="00654B98"/>
    <w:rsid w:val="00675D2D"/>
    <w:rsid w:val="00676830"/>
    <w:rsid w:val="0068323D"/>
    <w:rsid w:val="00685138"/>
    <w:rsid w:val="006921B5"/>
    <w:rsid w:val="006953E2"/>
    <w:rsid w:val="006A076F"/>
    <w:rsid w:val="006A6389"/>
    <w:rsid w:val="006A77DB"/>
    <w:rsid w:val="006B1364"/>
    <w:rsid w:val="006B5B94"/>
    <w:rsid w:val="006C4AEA"/>
    <w:rsid w:val="006C5C06"/>
    <w:rsid w:val="006C5D9D"/>
    <w:rsid w:val="006D2E4C"/>
    <w:rsid w:val="006D36BC"/>
    <w:rsid w:val="006D5C4D"/>
    <w:rsid w:val="006E0F99"/>
    <w:rsid w:val="006F251F"/>
    <w:rsid w:val="006F4D80"/>
    <w:rsid w:val="00700BD6"/>
    <w:rsid w:val="00701ECA"/>
    <w:rsid w:val="00704B84"/>
    <w:rsid w:val="00717381"/>
    <w:rsid w:val="00720962"/>
    <w:rsid w:val="0072245D"/>
    <w:rsid w:val="00737595"/>
    <w:rsid w:val="00746BE0"/>
    <w:rsid w:val="007737DA"/>
    <w:rsid w:val="00775568"/>
    <w:rsid w:val="00787247"/>
    <w:rsid w:val="00791B0C"/>
    <w:rsid w:val="007940C0"/>
    <w:rsid w:val="007A18E2"/>
    <w:rsid w:val="007B5A6A"/>
    <w:rsid w:val="007C1C37"/>
    <w:rsid w:val="007C3D2A"/>
    <w:rsid w:val="007D49E4"/>
    <w:rsid w:val="007E0271"/>
    <w:rsid w:val="007E0EE7"/>
    <w:rsid w:val="007E2E78"/>
    <w:rsid w:val="007E7E26"/>
    <w:rsid w:val="007F7852"/>
    <w:rsid w:val="008044AC"/>
    <w:rsid w:val="00804C97"/>
    <w:rsid w:val="008077FC"/>
    <w:rsid w:val="00810737"/>
    <w:rsid w:val="00811C48"/>
    <w:rsid w:val="00811F63"/>
    <w:rsid w:val="00821043"/>
    <w:rsid w:val="00826BFB"/>
    <w:rsid w:val="0083459F"/>
    <w:rsid w:val="0083780E"/>
    <w:rsid w:val="00844916"/>
    <w:rsid w:val="00844F2F"/>
    <w:rsid w:val="00851145"/>
    <w:rsid w:val="00855178"/>
    <w:rsid w:val="00855453"/>
    <w:rsid w:val="008674E6"/>
    <w:rsid w:val="008740DD"/>
    <w:rsid w:val="008741AB"/>
    <w:rsid w:val="00876001"/>
    <w:rsid w:val="00876A58"/>
    <w:rsid w:val="00891540"/>
    <w:rsid w:val="008929A3"/>
    <w:rsid w:val="00894072"/>
    <w:rsid w:val="00895B8D"/>
    <w:rsid w:val="008A1454"/>
    <w:rsid w:val="008A630F"/>
    <w:rsid w:val="008B212E"/>
    <w:rsid w:val="008B2CED"/>
    <w:rsid w:val="008B3A5E"/>
    <w:rsid w:val="008B4283"/>
    <w:rsid w:val="008B6DEA"/>
    <w:rsid w:val="008B7541"/>
    <w:rsid w:val="008C1A4A"/>
    <w:rsid w:val="008D411F"/>
    <w:rsid w:val="008D4327"/>
    <w:rsid w:val="008D479A"/>
    <w:rsid w:val="008E66AF"/>
    <w:rsid w:val="008E7651"/>
    <w:rsid w:val="008F1068"/>
    <w:rsid w:val="008F42AB"/>
    <w:rsid w:val="008F5292"/>
    <w:rsid w:val="009010C1"/>
    <w:rsid w:val="00901DD4"/>
    <w:rsid w:val="0090372F"/>
    <w:rsid w:val="0090427F"/>
    <w:rsid w:val="00924518"/>
    <w:rsid w:val="00932B6E"/>
    <w:rsid w:val="0093677F"/>
    <w:rsid w:val="00937B93"/>
    <w:rsid w:val="00944ADA"/>
    <w:rsid w:val="00951F7E"/>
    <w:rsid w:val="009555F2"/>
    <w:rsid w:val="009568C5"/>
    <w:rsid w:val="00961A2D"/>
    <w:rsid w:val="0097243E"/>
    <w:rsid w:val="00973131"/>
    <w:rsid w:val="00973849"/>
    <w:rsid w:val="00973D0A"/>
    <w:rsid w:val="00977F1F"/>
    <w:rsid w:val="00981309"/>
    <w:rsid w:val="009832E4"/>
    <w:rsid w:val="00984CEC"/>
    <w:rsid w:val="0098586E"/>
    <w:rsid w:val="009930AB"/>
    <w:rsid w:val="00995037"/>
    <w:rsid w:val="009A083E"/>
    <w:rsid w:val="009A2464"/>
    <w:rsid w:val="009A276A"/>
    <w:rsid w:val="009A3737"/>
    <w:rsid w:val="009A4492"/>
    <w:rsid w:val="009C31EA"/>
    <w:rsid w:val="009D4562"/>
    <w:rsid w:val="009D5F8D"/>
    <w:rsid w:val="009D71B4"/>
    <w:rsid w:val="009E29D9"/>
    <w:rsid w:val="009F1A91"/>
    <w:rsid w:val="009F22F2"/>
    <w:rsid w:val="009F4268"/>
    <w:rsid w:val="00A04E39"/>
    <w:rsid w:val="00A12200"/>
    <w:rsid w:val="00A135C6"/>
    <w:rsid w:val="00A1473C"/>
    <w:rsid w:val="00A216F2"/>
    <w:rsid w:val="00A25C9A"/>
    <w:rsid w:val="00A26703"/>
    <w:rsid w:val="00A31AA7"/>
    <w:rsid w:val="00A32343"/>
    <w:rsid w:val="00A33751"/>
    <w:rsid w:val="00A430B0"/>
    <w:rsid w:val="00A43D40"/>
    <w:rsid w:val="00A46082"/>
    <w:rsid w:val="00A50AF3"/>
    <w:rsid w:val="00A52AB7"/>
    <w:rsid w:val="00A53D38"/>
    <w:rsid w:val="00A54E14"/>
    <w:rsid w:val="00A552D5"/>
    <w:rsid w:val="00A61EA0"/>
    <w:rsid w:val="00A658C9"/>
    <w:rsid w:val="00A73ACD"/>
    <w:rsid w:val="00A77E73"/>
    <w:rsid w:val="00A96178"/>
    <w:rsid w:val="00AA1407"/>
    <w:rsid w:val="00AA2EB6"/>
    <w:rsid w:val="00AA7CDC"/>
    <w:rsid w:val="00AB0268"/>
    <w:rsid w:val="00AB0E0A"/>
    <w:rsid w:val="00AB22EF"/>
    <w:rsid w:val="00AB42BB"/>
    <w:rsid w:val="00AB53A7"/>
    <w:rsid w:val="00AC0C63"/>
    <w:rsid w:val="00AC32B4"/>
    <w:rsid w:val="00AC5D98"/>
    <w:rsid w:val="00AC6EBB"/>
    <w:rsid w:val="00AD0B16"/>
    <w:rsid w:val="00AD2114"/>
    <w:rsid w:val="00AE18ED"/>
    <w:rsid w:val="00AE1AE9"/>
    <w:rsid w:val="00AE39D8"/>
    <w:rsid w:val="00AE548F"/>
    <w:rsid w:val="00AE661D"/>
    <w:rsid w:val="00AF264E"/>
    <w:rsid w:val="00AF3323"/>
    <w:rsid w:val="00AF338E"/>
    <w:rsid w:val="00B049E9"/>
    <w:rsid w:val="00B04C4C"/>
    <w:rsid w:val="00B06FBA"/>
    <w:rsid w:val="00B10EB0"/>
    <w:rsid w:val="00B1322B"/>
    <w:rsid w:val="00B20498"/>
    <w:rsid w:val="00B212C7"/>
    <w:rsid w:val="00B25A20"/>
    <w:rsid w:val="00B34A0D"/>
    <w:rsid w:val="00B42221"/>
    <w:rsid w:val="00B440FB"/>
    <w:rsid w:val="00B4674F"/>
    <w:rsid w:val="00B46B68"/>
    <w:rsid w:val="00B517FB"/>
    <w:rsid w:val="00B64EE8"/>
    <w:rsid w:val="00B7140C"/>
    <w:rsid w:val="00B71D01"/>
    <w:rsid w:val="00B748AD"/>
    <w:rsid w:val="00B81979"/>
    <w:rsid w:val="00B87080"/>
    <w:rsid w:val="00B948DA"/>
    <w:rsid w:val="00B9609E"/>
    <w:rsid w:val="00B961BC"/>
    <w:rsid w:val="00BA438F"/>
    <w:rsid w:val="00BC45E9"/>
    <w:rsid w:val="00BC65D7"/>
    <w:rsid w:val="00BC6DE8"/>
    <w:rsid w:val="00BD7FE0"/>
    <w:rsid w:val="00BE0705"/>
    <w:rsid w:val="00BE3A7E"/>
    <w:rsid w:val="00BF2997"/>
    <w:rsid w:val="00BF5432"/>
    <w:rsid w:val="00BF7C45"/>
    <w:rsid w:val="00C05956"/>
    <w:rsid w:val="00C120B7"/>
    <w:rsid w:val="00C302F4"/>
    <w:rsid w:val="00C37543"/>
    <w:rsid w:val="00C44051"/>
    <w:rsid w:val="00C525FC"/>
    <w:rsid w:val="00C527E7"/>
    <w:rsid w:val="00C53453"/>
    <w:rsid w:val="00C53643"/>
    <w:rsid w:val="00C56C03"/>
    <w:rsid w:val="00C57A8A"/>
    <w:rsid w:val="00C57FE8"/>
    <w:rsid w:val="00C6549A"/>
    <w:rsid w:val="00C81848"/>
    <w:rsid w:val="00C820D4"/>
    <w:rsid w:val="00C8483C"/>
    <w:rsid w:val="00C915BF"/>
    <w:rsid w:val="00C92E1E"/>
    <w:rsid w:val="00C932C2"/>
    <w:rsid w:val="00C97956"/>
    <w:rsid w:val="00CA2C2A"/>
    <w:rsid w:val="00CA44CE"/>
    <w:rsid w:val="00CB21FA"/>
    <w:rsid w:val="00CB449E"/>
    <w:rsid w:val="00CC430F"/>
    <w:rsid w:val="00CC574D"/>
    <w:rsid w:val="00CD64BC"/>
    <w:rsid w:val="00CE07FC"/>
    <w:rsid w:val="00CE1DB6"/>
    <w:rsid w:val="00CF11B0"/>
    <w:rsid w:val="00CF1E2A"/>
    <w:rsid w:val="00D0017B"/>
    <w:rsid w:val="00D10B85"/>
    <w:rsid w:val="00D3046E"/>
    <w:rsid w:val="00D30822"/>
    <w:rsid w:val="00D3195C"/>
    <w:rsid w:val="00D31EF7"/>
    <w:rsid w:val="00D3685C"/>
    <w:rsid w:val="00D376AA"/>
    <w:rsid w:val="00D37E0D"/>
    <w:rsid w:val="00D40934"/>
    <w:rsid w:val="00D4206D"/>
    <w:rsid w:val="00D4272E"/>
    <w:rsid w:val="00D532B0"/>
    <w:rsid w:val="00D55D32"/>
    <w:rsid w:val="00D60A6D"/>
    <w:rsid w:val="00D65620"/>
    <w:rsid w:val="00D67DFC"/>
    <w:rsid w:val="00D73723"/>
    <w:rsid w:val="00D77008"/>
    <w:rsid w:val="00D95848"/>
    <w:rsid w:val="00D96F5D"/>
    <w:rsid w:val="00DB0A75"/>
    <w:rsid w:val="00DC4B9D"/>
    <w:rsid w:val="00DC55E9"/>
    <w:rsid w:val="00DC700A"/>
    <w:rsid w:val="00DD08A4"/>
    <w:rsid w:val="00DD1156"/>
    <w:rsid w:val="00DD7066"/>
    <w:rsid w:val="00DE2FA6"/>
    <w:rsid w:val="00DF224B"/>
    <w:rsid w:val="00DF22F8"/>
    <w:rsid w:val="00E0375C"/>
    <w:rsid w:val="00E03DA9"/>
    <w:rsid w:val="00E047D9"/>
    <w:rsid w:val="00E11B3F"/>
    <w:rsid w:val="00E31EB1"/>
    <w:rsid w:val="00E335DA"/>
    <w:rsid w:val="00E36B77"/>
    <w:rsid w:val="00E36EA8"/>
    <w:rsid w:val="00E449C2"/>
    <w:rsid w:val="00E502A7"/>
    <w:rsid w:val="00E50B0B"/>
    <w:rsid w:val="00E525C4"/>
    <w:rsid w:val="00E60E45"/>
    <w:rsid w:val="00E642BF"/>
    <w:rsid w:val="00E65569"/>
    <w:rsid w:val="00E65BDC"/>
    <w:rsid w:val="00E660C4"/>
    <w:rsid w:val="00E71512"/>
    <w:rsid w:val="00E83821"/>
    <w:rsid w:val="00E91DE0"/>
    <w:rsid w:val="00E95E43"/>
    <w:rsid w:val="00EA2B08"/>
    <w:rsid w:val="00EB084F"/>
    <w:rsid w:val="00EB3B21"/>
    <w:rsid w:val="00EB5190"/>
    <w:rsid w:val="00EC11C9"/>
    <w:rsid w:val="00EC19D0"/>
    <w:rsid w:val="00ED24F8"/>
    <w:rsid w:val="00ED5890"/>
    <w:rsid w:val="00ED5CB2"/>
    <w:rsid w:val="00EF17AC"/>
    <w:rsid w:val="00EF1FA5"/>
    <w:rsid w:val="00EF4958"/>
    <w:rsid w:val="00F001CF"/>
    <w:rsid w:val="00F036EC"/>
    <w:rsid w:val="00F133D2"/>
    <w:rsid w:val="00F17B22"/>
    <w:rsid w:val="00F21E4F"/>
    <w:rsid w:val="00F22A92"/>
    <w:rsid w:val="00F27A59"/>
    <w:rsid w:val="00F31885"/>
    <w:rsid w:val="00F353EE"/>
    <w:rsid w:val="00F36913"/>
    <w:rsid w:val="00F36E33"/>
    <w:rsid w:val="00F42B3A"/>
    <w:rsid w:val="00F514F7"/>
    <w:rsid w:val="00F52610"/>
    <w:rsid w:val="00F53807"/>
    <w:rsid w:val="00F63184"/>
    <w:rsid w:val="00F712CE"/>
    <w:rsid w:val="00F74015"/>
    <w:rsid w:val="00F7517C"/>
    <w:rsid w:val="00F80742"/>
    <w:rsid w:val="00F860CD"/>
    <w:rsid w:val="00F93143"/>
    <w:rsid w:val="00F955DA"/>
    <w:rsid w:val="00FA41A2"/>
    <w:rsid w:val="00FA67BD"/>
    <w:rsid w:val="00FB366A"/>
    <w:rsid w:val="00FC245F"/>
    <w:rsid w:val="00FC2B41"/>
    <w:rsid w:val="00FD50B5"/>
    <w:rsid w:val="00FF3DB6"/>
    <w:rsid w:val="00FF3E04"/>
    <w:rsid w:val="00FF46BF"/>
    <w:rsid w:val="00FF7F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9448036"/>
  <w15:docId w15:val="{E9B0310F-4737-4598-9C1A-9AF6F6D3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543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4B84"/>
    <w:pPr>
      <w:ind w:left="720"/>
    </w:pPr>
    <w:rPr>
      <w:rFonts w:eastAsia="Times New Roman"/>
      <w:lang w:eastAsia="en-US"/>
    </w:rPr>
  </w:style>
  <w:style w:type="paragraph" w:customStyle="1" w:styleId="Default">
    <w:name w:val="Default"/>
    <w:rsid w:val="00546ED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hps">
    <w:name w:val="hps"/>
    <w:basedOn w:val="DefaultParagraphFont"/>
    <w:rsid w:val="009A0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486E6-46D4-4486-A251-CCA42139B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523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Antonius Wijaya</cp:lastModifiedBy>
  <cp:revision>395</cp:revision>
  <cp:lastPrinted>2014-09-18T08:16:00Z</cp:lastPrinted>
  <dcterms:created xsi:type="dcterms:W3CDTF">2013-02-16T09:00:00Z</dcterms:created>
  <dcterms:modified xsi:type="dcterms:W3CDTF">2020-02-01T18:34:00Z</dcterms:modified>
</cp:coreProperties>
</file>